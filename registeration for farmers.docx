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18" w:type="dxa"/>
        <w:tblInd w:w="1008" w:type="dxa"/>
        <w:tblLook w:val="0600" w:firstRow="0" w:lastRow="0" w:firstColumn="0" w:lastColumn="0" w:noHBand="1" w:noVBand="1"/>
      </w:tblPr>
      <w:tblGrid>
        <w:gridCol w:w="6737"/>
        <w:gridCol w:w="2781"/>
      </w:tblGrid>
      <w:tr w:rsidR="000B6922" w:rsidRPr="007D3EBE" w14:paraId="32A070A3" w14:textId="77777777" w:rsidTr="000B6922">
        <w:trPr>
          <w:trHeight w:val="1698"/>
        </w:trPr>
        <w:tc>
          <w:tcPr>
            <w:tcW w:w="6748" w:type="dxa"/>
            <w:vAlign w:val="center"/>
          </w:tcPr>
          <w:p w14:paraId="1A4F810C" w14:textId="52BDDB97" w:rsidR="0078125D" w:rsidRPr="007D3EBE" w:rsidRDefault="00972379" w:rsidP="00914F41">
            <w:pPr>
              <w:pStyle w:val="Title"/>
              <w:ind w:left="148"/>
            </w:pPr>
            <w:proofErr w:type="spellStart"/>
            <w:r w:rsidRPr="000B6922">
              <w:rPr>
                <w:color w:val="4A442A" w:themeColor="background2" w:themeShade="40"/>
                <w:sz w:val="44"/>
                <w:szCs w:val="48"/>
              </w:rPr>
              <w:t>Argi</w:t>
            </w:r>
            <w:proofErr w:type="spellEnd"/>
            <w:r w:rsidRPr="000B6922">
              <w:rPr>
                <w:color w:val="4A442A" w:themeColor="background2" w:themeShade="40"/>
                <w:sz w:val="44"/>
                <w:szCs w:val="48"/>
              </w:rPr>
              <w:t>-mart – The</w:t>
            </w:r>
            <w:r w:rsidR="000B6922" w:rsidRPr="000B6922">
              <w:rPr>
                <w:color w:val="4A442A" w:themeColor="background2" w:themeShade="40"/>
                <w:sz w:val="44"/>
                <w:szCs w:val="48"/>
              </w:rPr>
              <w:t xml:space="preserve"> </w:t>
            </w:r>
            <w:proofErr w:type="spellStart"/>
            <w:r w:rsidRPr="000B6922">
              <w:rPr>
                <w:color w:val="4A442A" w:themeColor="background2" w:themeShade="40"/>
                <w:sz w:val="44"/>
                <w:szCs w:val="48"/>
              </w:rPr>
              <w:t>Ecoinnovators</w:t>
            </w:r>
            <w:proofErr w:type="spellEnd"/>
            <w:r w:rsidRPr="000B6922">
              <w:rPr>
                <w:color w:val="4A442A" w:themeColor="background2" w:themeShade="40"/>
                <w:sz w:val="44"/>
                <w:szCs w:val="48"/>
              </w:rPr>
              <w:t xml:space="preserve"> </w:t>
            </w:r>
          </w:p>
        </w:tc>
        <w:tc>
          <w:tcPr>
            <w:tcW w:w="2770" w:type="dxa"/>
            <w:vAlign w:val="center"/>
          </w:tcPr>
          <w:p w14:paraId="77166EAA" w14:textId="6C8505BA" w:rsidR="0078125D" w:rsidRPr="007D3EBE" w:rsidRDefault="000B6922" w:rsidP="00972379">
            <w:pPr>
              <w:pStyle w:val="Heading1"/>
              <w:jc w:val="right"/>
            </w:pPr>
            <w:r>
              <w:drawing>
                <wp:inline distT="0" distB="0" distL="0" distR="0" wp14:anchorId="46399845" wp14:editId="35784C88">
                  <wp:extent cx="1628775" cy="1063794"/>
                  <wp:effectExtent l="0" t="0" r="0" b="3175"/>
                  <wp:docPr id="2" name="Picture 2" descr="A picture containing foo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(181)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436" cy="1083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0DE0E0" w14:textId="77777777" w:rsidR="00914F41" w:rsidRPr="007D3EBE" w:rsidRDefault="00914F41" w:rsidP="00F04EAE"/>
    <w:tbl>
      <w:tblPr>
        <w:tblW w:w="5002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5"/>
        <w:gridCol w:w="12"/>
        <w:gridCol w:w="485"/>
        <w:gridCol w:w="1010"/>
        <w:gridCol w:w="917"/>
        <w:gridCol w:w="270"/>
        <w:gridCol w:w="806"/>
        <w:gridCol w:w="270"/>
        <w:gridCol w:w="540"/>
        <w:gridCol w:w="32"/>
        <w:gridCol w:w="138"/>
        <w:gridCol w:w="100"/>
        <w:gridCol w:w="94"/>
        <w:gridCol w:w="86"/>
        <w:gridCol w:w="96"/>
        <w:gridCol w:w="486"/>
        <w:gridCol w:w="1268"/>
        <w:gridCol w:w="56"/>
        <w:gridCol w:w="653"/>
        <w:gridCol w:w="174"/>
        <w:gridCol w:w="251"/>
        <w:gridCol w:w="200"/>
        <w:gridCol w:w="157"/>
        <w:gridCol w:w="921"/>
        <w:gridCol w:w="270"/>
        <w:gridCol w:w="1172"/>
      </w:tblGrid>
      <w:tr w:rsidR="006C23A5" w:rsidRPr="007D3EBE" w14:paraId="79BE1FF0" w14:textId="77777777" w:rsidTr="00CE35F7">
        <w:tc>
          <w:tcPr>
            <w:tcW w:w="348" w:type="dxa"/>
            <w:gridSpan w:val="2"/>
          </w:tcPr>
          <w:p w14:paraId="3F78CC0A" w14:textId="77777777" w:rsidR="00AE4A38" w:rsidRPr="007D3EBE" w:rsidRDefault="00C12E55" w:rsidP="00F04EAE">
            <w:sdt>
              <w:sdtPr>
                <w:id w:val="867795650"/>
                <w:placeholder>
                  <w:docPart w:val="F7FDF3C8E9484CF1A44EA7E2EE785AC8"/>
                </w:placeholder>
                <w:temporary/>
                <w:showingPlcHdr/>
                <w15:appearance w15:val="hidden"/>
              </w:sdtPr>
              <w:sdtEndPr/>
              <w:sdtContent>
                <w:r w:rsidR="000462EF" w:rsidRPr="001A2E05">
                  <w:rPr>
                    <w:b/>
                    <w:bCs/>
                  </w:rPr>
                  <w:t>1.</w:t>
                </w:r>
              </w:sdtContent>
            </w:sdt>
          </w:p>
        </w:tc>
        <w:sdt>
          <w:sdtPr>
            <w:id w:val="1636833878"/>
            <w:placeholder>
              <w:docPart w:val="5DEE74A6CFC94B80A629AD05DF5F6C1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95" w:type="dxa"/>
                <w:gridSpan w:val="2"/>
                <w:tcBorders>
                  <w:right w:val="single" w:sz="4" w:space="0" w:color="D9D9D9" w:themeColor="background1" w:themeShade="D9"/>
                </w:tcBorders>
              </w:tcPr>
              <w:p w14:paraId="18386D3C" w14:textId="77777777" w:rsidR="00AE4A38" w:rsidRPr="007D3EBE" w:rsidRDefault="000462EF" w:rsidP="00F04EAE">
                <w:r w:rsidRPr="000462EF">
                  <w:t>Name:</w:t>
                </w:r>
              </w:p>
            </w:tc>
          </w:sdtContent>
        </w:sdt>
        <w:tc>
          <w:tcPr>
            <w:tcW w:w="3073" w:type="dxa"/>
            <w:gridSpan w:val="8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47C342DB" w14:textId="77777777" w:rsidR="00AE4A38" w:rsidRPr="007D3EBE" w:rsidRDefault="00AE4A38" w:rsidP="00F04EAE"/>
        </w:tc>
        <w:tc>
          <w:tcPr>
            <w:tcW w:w="276" w:type="dxa"/>
            <w:gridSpan w:val="3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E89DE8" w14:textId="77777777" w:rsidR="00AE4A38" w:rsidRPr="007D3EBE" w:rsidRDefault="00AE4A38" w:rsidP="00F04EAE"/>
        </w:tc>
        <w:tc>
          <w:tcPr>
            <w:tcW w:w="2463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7EFE98A8" w14:textId="77777777" w:rsidR="00AE4A38" w:rsidRPr="007D3EBE" w:rsidRDefault="00AE4A38" w:rsidP="00F04EAE"/>
        </w:tc>
        <w:tc>
          <w:tcPr>
            <w:tcW w:w="174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8335AE6" w14:textId="77777777" w:rsidR="00AE4A38" w:rsidRPr="007D3EBE" w:rsidRDefault="00AE4A38" w:rsidP="00F04EAE"/>
        </w:tc>
        <w:tc>
          <w:tcPr>
            <w:tcW w:w="2971" w:type="dxa"/>
            <w:gridSpan w:val="6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3532D264" w14:textId="77777777" w:rsidR="00AE4A38" w:rsidRPr="007D3EBE" w:rsidRDefault="00AE4A38" w:rsidP="00F04EAE"/>
        </w:tc>
      </w:tr>
      <w:tr w:rsidR="00A83F33" w:rsidRPr="007D3EBE" w14:paraId="016B9261" w14:textId="77777777" w:rsidTr="00CE35F7">
        <w:tc>
          <w:tcPr>
            <w:tcW w:w="348" w:type="dxa"/>
            <w:gridSpan w:val="2"/>
          </w:tcPr>
          <w:p w14:paraId="0DDC43AF" w14:textId="77777777" w:rsidR="00F04EAE" w:rsidRDefault="00F04EAE" w:rsidP="00F04EAE">
            <w:pPr>
              <w:pStyle w:val="Header"/>
            </w:pPr>
          </w:p>
        </w:tc>
        <w:tc>
          <w:tcPr>
            <w:tcW w:w="1495" w:type="dxa"/>
            <w:gridSpan w:val="2"/>
          </w:tcPr>
          <w:p w14:paraId="561D500A" w14:textId="77777777" w:rsidR="00F04EAE" w:rsidRPr="00F04EAE" w:rsidRDefault="00F04EAE" w:rsidP="00F04EAE">
            <w:pPr>
              <w:pStyle w:val="Header"/>
            </w:pPr>
          </w:p>
        </w:tc>
        <w:tc>
          <w:tcPr>
            <w:tcW w:w="3073" w:type="dxa"/>
            <w:gridSpan w:val="8"/>
            <w:tcBorders>
              <w:top w:val="single" w:sz="4" w:space="0" w:color="D9D9D9" w:themeColor="background1" w:themeShade="D9"/>
            </w:tcBorders>
          </w:tcPr>
          <w:p w14:paraId="3D9463B4" w14:textId="77777777" w:rsidR="00F04EAE" w:rsidRPr="00F04EAE" w:rsidRDefault="00C12E55" w:rsidP="00F04EAE">
            <w:pPr>
              <w:pStyle w:val="Header"/>
            </w:pPr>
            <w:sdt>
              <w:sdtPr>
                <w:id w:val="1739120973"/>
                <w:placeholder>
                  <w:docPart w:val="0DCBEB848A0D4A05AAF02682105031BC"/>
                </w:placeholder>
                <w:temporary/>
                <w:showingPlcHdr/>
                <w15:appearance w15:val="hidden"/>
              </w:sdtPr>
              <w:sdtEndPr/>
              <w:sdtContent>
                <w:r w:rsidR="00A5534B" w:rsidRPr="00F04EAE">
                  <w:t>First Name</w:t>
                </w:r>
              </w:sdtContent>
            </w:sdt>
          </w:p>
        </w:tc>
        <w:tc>
          <w:tcPr>
            <w:tcW w:w="276" w:type="dxa"/>
            <w:gridSpan w:val="3"/>
          </w:tcPr>
          <w:p w14:paraId="00C1C297" w14:textId="77777777" w:rsidR="00F04EAE" w:rsidRPr="007D3EBE" w:rsidRDefault="00F04EAE" w:rsidP="00F04EAE">
            <w:pPr>
              <w:pStyle w:val="Header"/>
            </w:pPr>
          </w:p>
        </w:tc>
        <w:tc>
          <w:tcPr>
            <w:tcW w:w="2463" w:type="dxa"/>
            <w:gridSpan w:val="4"/>
            <w:tcBorders>
              <w:top w:val="single" w:sz="4" w:space="0" w:color="D9D9D9" w:themeColor="background1" w:themeShade="D9"/>
            </w:tcBorders>
          </w:tcPr>
          <w:p w14:paraId="2452D84C" w14:textId="77777777" w:rsidR="00F04EAE" w:rsidRPr="007D3EBE" w:rsidRDefault="00C12E55" w:rsidP="00F04EAE">
            <w:pPr>
              <w:pStyle w:val="Header"/>
            </w:pPr>
            <w:sdt>
              <w:sdtPr>
                <w:id w:val="-735858506"/>
                <w:placeholder>
                  <w:docPart w:val="BD5CFE0BECAE4056A7FA09E46AFD3C6E"/>
                </w:placeholder>
                <w:temporary/>
                <w:showingPlcHdr/>
                <w15:appearance w15:val="hidden"/>
              </w:sdtPr>
              <w:sdtEndPr/>
              <w:sdtContent>
                <w:r w:rsidR="00A5534B" w:rsidRPr="00F04EAE">
                  <w:t>Middle Name</w:t>
                </w:r>
              </w:sdtContent>
            </w:sdt>
          </w:p>
        </w:tc>
        <w:tc>
          <w:tcPr>
            <w:tcW w:w="174" w:type="dxa"/>
          </w:tcPr>
          <w:p w14:paraId="1940B35B" w14:textId="77777777" w:rsidR="00F04EAE" w:rsidRPr="007D3EBE" w:rsidRDefault="00F04EAE" w:rsidP="00F04EAE">
            <w:pPr>
              <w:pStyle w:val="Header"/>
            </w:pPr>
          </w:p>
        </w:tc>
        <w:tc>
          <w:tcPr>
            <w:tcW w:w="2971" w:type="dxa"/>
            <w:gridSpan w:val="6"/>
            <w:tcBorders>
              <w:top w:val="single" w:sz="4" w:space="0" w:color="D9D9D9" w:themeColor="background1" w:themeShade="D9"/>
            </w:tcBorders>
          </w:tcPr>
          <w:p w14:paraId="622D5D92" w14:textId="77777777" w:rsidR="00F04EAE" w:rsidRPr="007D3EBE" w:rsidRDefault="00C12E55" w:rsidP="00F04EAE">
            <w:pPr>
              <w:pStyle w:val="Header"/>
            </w:pPr>
            <w:sdt>
              <w:sdtPr>
                <w:id w:val="1461852077"/>
                <w:placeholder>
                  <w:docPart w:val="05A1130D263A45ADB075956CDBD850D8"/>
                </w:placeholder>
                <w:temporary/>
                <w:showingPlcHdr/>
                <w15:appearance w15:val="hidden"/>
              </w:sdtPr>
              <w:sdtEndPr/>
              <w:sdtContent>
                <w:r w:rsidR="00A5534B" w:rsidRPr="00F04EAE">
                  <w:t>Last Name</w:t>
                </w:r>
              </w:sdtContent>
            </w:sdt>
          </w:p>
        </w:tc>
      </w:tr>
      <w:tr w:rsidR="00914F41" w:rsidRPr="007D3EBE" w14:paraId="3A4C2B98" w14:textId="77777777" w:rsidTr="00CE35F7">
        <w:trPr>
          <w:gridAfter w:val="11"/>
          <w:wAfter w:w="5608" w:type="dxa"/>
        </w:trPr>
        <w:tc>
          <w:tcPr>
            <w:tcW w:w="348" w:type="dxa"/>
            <w:gridSpan w:val="2"/>
          </w:tcPr>
          <w:p w14:paraId="16DB576D" w14:textId="77777777" w:rsidR="00914F41" w:rsidRDefault="00C12E55" w:rsidP="00F04EAE">
            <w:sdt>
              <w:sdtPr>
                <w:id w:val="-658305263"/>
                <w:placeholder>
                  <w:docPart w:val="1430CE275397410D8A870748CECEDCA4"/>
                </w:placeholder>
                <w:temporary/>
                <w:showingPlcHdr/>
                <w15:appearance w15:val="hidden"/>
              </w:sdtPr>
              <w:sdtEndPr/>
              <w:sdtContent>
                <w:r w:rsidR="000462EF" w:rsidRPr="001A2E05">
                  <w:rPr>
                    <w:b/>
                    <w:bCs/>
                  </w:rPr>
                  <w:t>2.</w:t>
                </w:r>
              </w:sdtContent>
            </w:sdt>
          </w:p>
        </w:tc>
        <w:tc>
          <w:tcPr>
            <w:tcW w:w="1495" w:type="dxa"/>
            <w:gridSpan w:val="2"/>
            <w:tcBorders>
              <w:right w:val="single" w:sz="4" w:space="0" w:color="D9D9D9" w:themeColor="background1" w:themeShade="D9"/>
            </w:tcBorders>
          </w:tcPr>
          <w:p w14:paraId="77B5AF50" w14:textId="77777777" w:rsidR="00914F41" w:rsidRPr="00F04EAE" w:rsidRDefault="00C12E55" w:rsidP="00F04EAE">
            <w:sdt>
              <w:sdtPr>
                <w:id w:val="-1228529852"/>
                <w:placeholder>
                  <w:docPart w:val="D931C761E3BB4BC8B3A75173B4B1FDBE"/>
                </w:placeholder>
                <w:temporary/>
                <w:showingPlcHdr/>
                <w15:appearance w15:val="hidden"/>
              </w:sdtPr>
              <w:sdtEndPr/>
              <w:sdtContent>
                <w:r w:rsidR="00914F41">
                  <w:t>Date of Birth:</w:t>
                </w:r>
              </w:sdtContent>
            </w:sdt>
          </w:p>
        </w:tc>
        <w:tc>
          <w:tcPr>
            <w:tcW w:w="91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101376AE" w14:textId="77777777" w:rsidR="00914F41" w:rsidRPr="00F04EAE" w:rsidRDefault="00914F41" w:rsidP="00F04EAE"/>
        </w:tc>
        <w:tc>
          <w:tcPr>
            <w:tcW w:w="270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5BCAE94" w14:textId="77777777" w:rsidR="00914F41" w:rsidRPr="00F04EAE" w:rsidRDefault="00914F41" w:rsidP="00F04EAE"/>
        </w:tc>
        <w:tc>
          <w:tcPr>
            <w:tcW w:w="80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4282348A" w14:textId="77777777" w:rsidR="00914F41" w:rsidRPr="00F04EAE" w:rsidRDefault="00914F41" w:rsidP="00F04EAE"/>
        </w:tc>
        <w:tc>
          <w:tcPr>
            <w:tcW w:w="270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82664A2" w14:textId="77777777" w:rsidR="00914F41" w:rsidRPr="00F04EAE" w:rsidRDefault="00914F41" w:rsidP="00F04EAE"/>
        </w:tc>
        <w:tc>
          <w:tcPr>
            <w:tcW w:w="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13EF4DCE" w14:textId="77777777" w:rsidR="00914F41" w:rsidRPr="00F04EAE" w:rsidRDefault="00914F41" w:rsidP="00F04EAE"/>
        </w:tc>
        <w:tc>
          <w:tcPr>
            <w:tcW w:w="276" w:type="dxa"/>
            <w:gridSpan w:val="3"/>
            <w:tcBorders>
              <w:left w:val="single" w:sz="4" w:space="0" w:color="D9D9D9" w:themeColor="background1" w:themeShade="D9"/>
            </w:tcBorders>
          </w:tcPr>
          <w:p w14:paraId="5E889F17" w14:textId="77777777" w:rsidR="00914F41" w:rsidRPr="007D3EBE" w:rsidRDefault="00914F41" w:rsidP="00F04EAE"/>
        </w:tc>
      </w:tr>
      <w:tr w:rsidR="006C23A5" w:rsidRPr="007D3EBE" w14:paraId="388CBFDB" w14:textId="77777777" w:rsidTr="00CE35F7">
        <w:tc>
          <w:tcPr>
            <w:tcW w:w="348" w:type="dxa"/>
            <w:gridSpan w:val="2"/>
          </w:tcPr>
          <w:p w14:paraId="173131D3" w14:textId="77777777" w:rsidR="00F04EAE" w:rsidRDefault="00F04EAE" w:rsidP="00F04EAE">
            <w:pPr>
              <w:pStyle w:val="Header"/>
            </w:pPr>
          </w:p>
        </w:tc>
        <w:tc>
          <w:tcPr>
            <w:tcW w:w="1495" w:type="dxa"/>
            <w:gridSpan w:val="2"/>
          </w:tcPr>
          <w:p w14:paraId="555129B1" w14:textId="77777777" w:rsidR="00F04EAE" w:rsidRDefault="00F04EAE" w:rsidP="00F04EAE">
            <w:pPr>
              <w:pStyle w:val="Header"/>
            </w:pPr>
          </w:p>
        </w:tc>
        <w:sdt>
          <w:sdtPr>
            <w:id w:val="882747963"/>
            <w:placeholder>
              <w:docPart w:val="4E0D7F0BA0774FEBB5639A6D4CFF824E"/>
            </w:placeholder>
            <w:temporary/>
            <w:showingPlcHdr/>
            <w15:appearance w15:val="hidden"/>
          </w:sdtPr>
          <w:sdtEndPr/>
          <w:sdtContent>
            <w:tc>
              <w:tcPr>
                <w:tcW w:w="917" w:type="dxa"/>
                <w:tcBorders>
                  <w:top w:val="single" w:sz="4" w:space="0" w:color="D9D9D9" w:themeColor="background1" w:themeShade="D9"/>
                </w:tcBorders>
              </w:tcPr>
              <w:p w14:paraId="25B9546D" w14:textId="77777777" w:rsidR="00F04EAE" w:rsidRPr="00F04EAE" w:rsidRDefault="00F04EAE" w:rsidP="00F04EAE">
                <w:pPr>
                  <w:pStyle w:val="Header"/>
                </w:pPr>
                <w:r>
                  <w:t>MM</w:t>
                </w:r>
              </w:p>
            </w:tc>
          </w:sdtContent>
        </w:sdt>
        <w:tc>
          <w:tcPr>
            <w:tcW w:w="270" w:type="dxa"/>
          </w:tcPr>
          <w:p w14:paraId="51E8AD5E" w14:textId="77777777" w:rsidR="00F04EAE" w:rsidRPr="00F04EAE" w:rsidRDefault="00F04EAE" w:rsidP="00F04EAE">
            <w:pPr>
              <w:pStyle w:val="Header"/>
            </w:pPr>
          </w:p>
        </w:tc>
        <w:sdt>
          <w:sdtPr>
            <w:id w:val="-1405063146"/>
            <w:placeholder>
              <w:docPart w:val="AFC0D1A70CA44FE09ED4471E33629E95"/>
            </w:placeholder>
            <w:temporary/>
            <w:showingPlcHdr/>
            <w15:appearance w15:val="hidden"/>
          </w:sdtPr>
          <w:sdtEndPr/>
          <w:sdtContent>
            <w:tc>
              <w:tcPr>
                <w:tcW w:w="806" w:type="dxa"/>
                <w:tcBorders>
                  <w:top w:val="single" w:sz="4" w:space="0" w:color="D9D9D9" w:themeColor="background1" w:themeShade="D9"/>
                </w:tcBorders>
              </w:tcPr>
              <w:p w14:paraId="664FCBD5" w14:textId="77777777" w:rsidR="00F04EAE" w:rsidRPr="00F04EAE" w:rsidRDefault="00F04EAE" w:rsidP="00F04EAE">
                <w:pPr>
                  <w:pStyle w:val="Header"/>
                </w:pPr>
                <w:r>
                  <w:t>DD</w:t>
                </w:r>
              </w:p>
            </w:tc>
          </w:sdtContent>
        </w:sdt>
        <w:tc>
          <w:tcPr>
            <w:tcW w:w="270" w:type="dxa"/>
          </w:tcPr>
          <w:p w14:paraId="1E4B9EAC" w14:textId="77777777" w:rsidR="00F04EAE" w:rsidRPr="00F04EAE" w:rsidRDefault="00F04EAE" w:rsidP="00F04EAE">
            <w:pPr>
              <w:pStyle w:val="Header"/>
            </w:pPr>
          </w:p>
        </w:tc>
        <w:sdt>
          <w:sdtPr>
            <w:id w:val="-114909520"/>
            <w:placeholder>
              <w:docPart w:val="7011DEFA006645598744D01D6E04D7D1"/>
            </w:placeholder>
            <w:temporary/>
            <w:showingPlcHdr/>
            <w15:appearance w15:val="hidden"/>
          </w:sdtPr>
          <w:sdtEndPr/>
          <w:sdtContent>
            <w:tc>
              <w:tcPr>
                <w:tcW w:w="810" w:type="dxa"/>
                <w:gridSpan w:val="4"/>
                <w:tcBorders>
                  <w:top w:val="single" w:sz="4" w:space="0" w:color="D9D9D9" w:themeColor="background1" w:themeShade="D9"/>
                </w:tcBorders>
              </w:tcPr>
              <w:p w14:paraId="5612DC5D" w14:textId="77777777" w:rsidR="00F04EAE" w:rsidRPr="00F04EAE" w:rsidRDefault="00F04EAE" w:rsidP="00F04EAE">
                <w:pPr>
                  <w:pStyle w:val="Header"/>
                </w:pPr>
                <w:r>
                  <w:t>YY</w:t>
                </w:r>
              </w:p>
            </w:tc>
          </w:sdtContent>
        </w:sdt>
        <w:tc>
          <w:tcPr>
            <w:tcW w:w="276" w:type="dxa"/>
            <w:gridSpan w:val="3"/>
          </w:tcPr>
          <w:p w14:paraId="2C9CB840" w14:textId="77777777" w:rsidR="00F04EAE" w:rsidRPr="007D3EBE" w:rsidRDefault="00F04EAE" w:rsidP="00F04EAE">
            <w:pPr>
              <w:pStyle w:val="Header"/>
            </w:pPr>
          </w:p>
        </w:tc>
        <w:tc>
          <w:tcPr>
            <w:tcW w:w="486" w:type="dxa"/>
          </w:tcPr>
          <w:p w14:paraId="13552846" w14:textId="77777777" w:rsidR="00F04EAE" w:rsidRDefault="00F04EAE" w:rsidP="00F04EAE">
            <w:pPr>
              <w:pStyle w:val="Header"/>
            </w:pPr>
          </w:p>
        </w:tc>
        <w:tc>
          <w:tcPr>
            <w:tcW w:w="1977" w:type="dxa"/>
            <w:gridSpan w:val="3"/>
          </w:tcPr>
          <w:p w14:paraId="44F6C1AC" w14:textId="77777777" w:rsidR="00F04EAE" w:rsidRPr="00F04EAE" w:rsidRDefault="00F04EAE" w:rsidP="00F04EAE">
            <w:pPr>
              <w:pStyle w:val="Header"/>
            </w:pPr>
          </w:p>
        </w:tc>
        <w:tc>
          <w:tcPr>
            <w:tcW w:w="174" w:type="dxa"/>
          </w:tcPr>
          <w:p w14:paraId="4970BED2" w14:textId="77777777" w:rsidR="00F04EAE" w:rsidRPr="007D3EBE" w:rsidRDefault="00F04EAE" w:rsidP="00F04EAE">
            <w:pPr>
              <w:pStyle w:val="Header"/>
            </w:pPr>
          </w:p>
        </w:tc>
        <w:tc>
          <w:tcPr>
            <w:tcW w:w="2971" w:type="dxa"/>
            <w:gridSpan w:val="6"/>
          </w:tcPr>
          <w:p w14:paraId="0555683E" w14:textId="77777777" w:rsidR="00F04EAE" w:rsidRPr="00F04EAE" w:rsidRDefault="00F04EAE" w:rsidP="00F04EAE">
            <w:pPr>
              <w:pStyle w:val="Header"/>
            </w:pPr>
          </w:p>
        </w:tc>
      </w:tr>
      <w:tr w:rsidR="005E295C" w:rsidRPr="007D3EBE" w14:paraId="0F2B68FA" w14:textId="77777777" w:rsidTr="00CE35F7">
        <w:tc>
          <w:tcPr>
            <w:tcW w:w="348" w:type="dxa"/>
            <w:gridSpan w:val="2"/>
          </w:tcPr>
          <w:p w14:paraId="09F4CBB7" w14:textId="7290EE4B" w:rsidR="005E295C" w:rsidRDefault="005E295C" w:rsidP="005E295C"/>
          <w:p w14:paraId="0AA90A48" w14:textId="0B984B47" w:rsidR="001A2E05" w:rsidRPr="001A2E05" w:rsidRDefault="001A2E05" w:rsidP="001A2E05">
            <w:pPr>
              <w:ind w:right="-222"/>
              <w:rPr>
                <w:b/>
                <w:bCs/>
              </w:rPr>
            </w:pPr>
            <w:r w:rsidRPr="001A2E05">
              <w:rPr>
                <w:b/>
                <w:bCs/>
              </w:rPr>
              <w:t>3.</w:t>
            </w:r>
          </w:p>
        </w:tc>
        <w:tc>
          <w:tcPr>
            <w:tcW w:w="10452" w:type="dxa"/>
            <w:gridSpan w:val="24"/>
          </w:tcPr>
          <w:p w14:paraId="1044A27F" w14:textId="09C39F22" w:rsidR="005E295C" w:rsidRDefault="005E295C" w:rsidP="005E295C"/>
          <w:p w14:paraId="7C679238" w14:textId="30BC8DC8" w:rsidR="001A2E05" w:rsidRDefault="001A2E05" w:rsidP="005E295C">
            <w:r>
              <w:t xml:space="preserve">CNIC no. </w:t>
            </w:r>
          </w:p>
          <w:tbl>
            <w:tblPr>
              <w:tblStyle w:val="TableGridLight"/>
              <w:tblpPr w:leftFromText="180" w:rightFromText="180" w:vertAnchor="text" w:horzAnchor="page" w:tblpX="1726" w:tblpY="-373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11"/>
            </w:tblGrid>
            <w:tr w:rsidR="001A2E05" w14:paraId="0BEE614A" w14:textId="77777777" w:rsidTr="001A2E05">
              <w:trPr>
                <w:trHeight w:val="163"/>
              </w:trPr>
              <w:tc>
                <w:tcPr>
                  <w:tcW w:w="3411" w:type="dxa"/>
                  <w:shd w:val="clear" w:color="auto" w:fill="auto"/>
                </w:tcPr>
                <w:p w14:paraId="218F2796" w14:textId="77777777" w:rsidR="001A2E05" w:rsidRDefault="001A2E05" w:rsidP="001A2E05">
                  <w:pPr>
                    <w:spacing w:after="60"/>
                  </w:pPr>
                </w:p>
              </w:tc>
            </w:tr>
          </w:tbl>
          <w:p w14:paraId="140142E8" w14:textId="0F706EC3" w:rsidR="001A2E05" w:rsidRDefault="001A2E05" w:rsidP="005E295C"/>
          <w:p w14:paraId="6755F652" w14:textId="1CEC4B2F" w:rsidR="001A2E05" w:rsidRDefault="001A2E05" w:rsidP="001A2E05">
            <w:pPr>
              <w:ind w:left="-345" w:firstLine="345"/>
            </w:pPr>
            <w:r w:rsidRPr="001A2E05">
              <w:rPr>
                <w:b/>
                <w:bCs/>
              </w:rPr>
              <w:t>4</w:t>
            </w:r>
            <w:r>
              <w:t xml:space="preserve">. Initial below: </w:t>
            </w:r>
          </w:p>
          <w:p w14:paraId="11FC17D8" w14:textId="178C4CB6" w:rsidR="001A2E05" w:rsidRDefault="001A2E05" w:rsidP="005E295C"/>
        </w:tc>
      </w:tr>
      <w:tr w:rsidR="00914F41" w:rsidRPr="007D3EBE" w14:paraId="4DE48EDF" w14:textId="77777777" w:rsidTr="00CE35F7">
        <w:tc>
          <w:tcPr>
            <w:tcW w:w="336" w:type="dxa"/>
          </w:tcPr>
          <w:p w14:paraId="0F66F872" w14:textId="77777777" w:rsidR="00914F41" w:rsidRDefault="00914F41" w:rsidP="005E295C"/>
        </w:tc>
        <w:tc>
          <w:tcPr>
            <w:tcW w:w="1507" w:type="dxa"/>
            <w:gridSpan w:val="3"/>
            <w:tcBorders>
              <w:right w:val="single" w:sz="4" w:space="0" w:color="D9D9D9" w:themeColor="background1" w:themeShade="D9"/>
            </w:tcBorders>
          </w:tcPr>
          <w:p w14:paraId="7C55D4AC" w14:textId="77777777" w:rsidR="00914F41" w:rsidRPr="00914F41" w:rsidRDefault="00C12E55" w:rsidP="000462EF">
            <w:pPr>
              <w:pStyle w:val="Quote"/>
            </w:pPr>
            <w:sdt>
              <w:sdtPr>
                <w:id w:val="305138477"/>
                <w:placeholder>
                  <w:docPart w:val="30D279F1819646E487BDE4EDDCDBEE70"/>
                </w:placeholder>
                <w:temporary/>
                <w:showingPlcHdr/>
                <w15:appearance w15:val="hidden"/>
              </w:sdtPr>
              <w:sdtEndPr/>
              <w:sdtContent>
                <w:r w:rsidR="000462EF" w:rsidRPr="00914F41">
                  <w:t>I DO Agree</w:t>
                </w:r>
              </w:sdtContent>
            </w:sdt>
          </w:p>
        </w:tc>
        <w:tc>
          <w:tcPr>
            <w:tcW w:w="3167" w:type="dxa"/>
            <w:gridSpan w:val="9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03CCD196" w14:textId="77777777" w:rsidR="00914F41" w:rsidRDefault="00914F41" w:rsidP="005E295C"/>
        </w:tc>
        <w:tc>
          <w:tcPr>
            <w:tcW w:w="5790" w:type="dxa"/>
            <w:gridSpan w:val="13"/>
            <w:tcBorders>
              <w:left w:val="single" w:sz="4" w:space="0" w:color="D9D9D9" w:themeColor="background1" w:themeShade="D9"/>
            </w:tcBorders>
          </w:tcPr>
          <w:p w14:paraId="639107C9" w14:textId="77777777" w:rsidR="00914F41" w:rsidRDefault="00914F41" w:rsidP="005E295C"/>
        </w:tc>
      </w:tr>
      <w:tr w:rsidR="00914F41" w:rsidRPr="007D3EBE" w14:paraId="590002EC" w14:textId="77777777" w:rsidTr="00CE35F7">
        <w:tc>
          <w:tcPr>
            <w:tcW w:w="336" w:type="dxa"/>
          </w:tcPr>
          <w:p w14:paraId="5449ED95" w14:textId="77777777" w:rsidR="00914F41" w:rsidRDefault="00914F41" w:rsidP="000462EF">
            <w:pPr>
              <w:pStyle w:val="Header"/>
            </w:pPr>
          </w:p>
        </w:tc>
        <w:tc>
          <w:tcPr>
            <w:tcW w:w="1507" w:type="dxa"/>
            <w:gridSpan w:val="3"/>
          </w:tcPr>
          <w:p w14:paraId="332C4E89" w14:textId="77777777" w:rsidR="00914F41" w:rsidRPr="00914F41" w:rsidRDefault="00914F41" w:rsidP="000462EF">
            <w:pPr>
              <w:pStyle w:val="Header"/>
              <w:rPr>
                <w:sz w:val="18"/>
                <w:szCs w:val="18"/>
              </w:rPr>
            </w:pPr>
          </w:p>
        </w:tc>
        <w:tc>
          <w:tcPr>
            <w:tcW w:w="3167" w:type="dxa"/>
            <w:gridSpan w:val="9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5CDBCB4" w14:textId="77777777" w:rsidR="00914F41" w:rsidRDefault="00C12E55" w:rsidP="000462EF">
            <w:pPr>
              <w:pStyle w:val="Header"/>
            </w:pPr>
            <w:sdt>
              <w:sdtPr>
                <w:id w:val="-175275720"/>
                <w:placeholder>
                  <w:docPart w:val="13F53ABBCF594A0097180B84086C5E6D"/>
                </w:placeholder>
                <w:temporary/>
                <w:showingPlcHdr/>
                <w15:appearance w15:val="hidden"/>
              </w:sdtPr>
              <w:sdtEndPr/>
              <w:sdtContent>
                <w:r w:rsidR="006D582E" w:rsidRPr="00914F41">
                  <w:t>Initial</w:t>
                </w:r>
              </w:sdtContent>
            </w:sdt>
          </w:p>
        </w:tc>
        <w:tc>
          <w:tcPr>
            <w:tcW w:w="5790" w:type="dxa"/>
            <w:gridSpan w:val="13"/>
          </w:tcPr>
          <w:p w14:paraId="00CD248E" w14:textId="77777777" w:rsidR="00914F41" w:rsidRDefault="00914F41" w:rsidP="000462EF">
            <w:pPr>
              <w:pStyle w:val="Header"/>
            </w:pPr>
          </w:p>
        </w:tc>
      </w:tr>
      <w:tr w:rsidR="00914F41" w:rsidRPr="007D3EBE" w14:paraId="423F3EFF" w14:textId="77777777" w:rsidTr="00CE35F7">
        <w:tc>
          <w:tcPr>
            <w:tcW w:w="336" w:type="dxa"/>
          </w:tcPr>
          <w:p w14:paraId="707CFF6F" w14:textId="77777777" w:rsidR="00914F41" w:rsidRDefault="00914F41" w:rsidP="005E295C"/>
        </w:tc>
        <w:tc>
          <w:tcPr>
            <w:tcW w:w="1507" w:type="dxa"/>
            <w:gridSpan w:val="3"/>
            <w:tcBorders>
              <w:right w:val="single" w:sz="4" w:space="0" w:color="D9D9D9" w:themeColor="background1" w:themeShade="D9"/>
            </w:tcBorders>
          </w:tcPr>
          <w:p w14:paraId="0660399E" w14:textId="77777777" w:rsidR="00914F41" w:rsidRPr="00914F41" w:rsidRDefault="00C12E55" w:rsidP="000462EF">
            <w:pPr>
              <w:pStyle w:val="Quote"/>
            </w:pPr>
            <w:sdt>
              <w:sdtPr>
                <w:id w:val="-456253529"/>
                <w:placeholder>
                  <w:docPart w:val="E274B8AA8EE74504AAD9C2C70F65C6EC"/>
                </w:placeholder>
                <w:temporary/>
                <w:showingPlcHdr/>
                <w15:appearance w15:val="hidden"/>
              </w:sdtPr>
              <w:sdtEndPr/>
              <w:sdtContent>
                <w:r w:rsidR="000462EF" w:rsidRPr="00914F41">
                  <w:t>I DO NOT Agree</w:t>
                </w:r>
              </w:sdtContent>
            </w:sdt>
          </w:p>
        </w:tc>
        <w:tc>
          <w:tcPr>
            <w:tcW w:w="3167" w:type="dxa"/>
            <w:gridSpan w:val="9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348F1247" w14:textId="77777777" w:rsidR="00914F41" w:rsidRDefault="00914F41" w:rsidP="005E295C"/>
        </w:tc>
        <w:tc>
          <w:tcPr>
            <w:tcW w:w="5790" w:type="dxa"/>
            <w:gridSpan w:val="13"/>
            <w:tcBorders>
              <w:left w:val="single" w:sz="4" w:space="0" w:color="D9D9D9" w:themeColor="background1" w:themeShade="D9"/>
            </w:tcBorders>
          </w:tcPr>
          <w:p w14:paraId="6FBD0A40" w14:textId="77777777" w:rsidR="00914F41" w:rsidRDefault="00914F41" w:rsidP="005E295C"/>
        </w:tc>
      </w:tr>
      <w:tr w:rsidR="00914F41" w:rsidRPr="007D3EBE" w14:paraId="151D83D8" w14:textId="77777777" w:rsidTr="00CE35F7">
        <w:tc>
          <w:tcPr>
            <w:tcW w:w="336" w:type="dxa"/>
          </w:tcPr>
          <w:p w14:paraId="0F609F52" w14:textId="77777777" w:rsidR="00914F41" w:rsidRDefault="00914F41" w:rsidP="006D582E">
            <w:pPr>
              <w:pStyle w:val="Header"/>
            </w:pPr>
          </w:p>
        </w:tc>
        <w:tc>
          <w:tcPr>
            <w:tcW w:w="1507" w:type="dxa"/>
            <w:gridSpan w:val="3"/>
          </w:tcPr>
          <w:p w14:paraId="08CCC8BC" w14:textId="77777777" w:rsidR="00914F41" w:rsidRPr="00914F41" w:rsidRDefault="00914F41" w:rsidP="006D582E">
            <w:pPr>
              <w:pStyle w:val="Header"/>
              <w:rPr>
                <w:sz w:val="18"/>
                <w:szCs w:val="18"/>
              </w:rPr>
            </w:pPr>
          </w:p>
        </w:tc>
        <w:tc>
          <w:tcPr>
            <w:tcW w:w="3167" w:type="dxa"/>
            <w:gridSpan w:val="9"/>
            <w:tcBorders>
              <w:top w:val="single" w:sz="4" w:space="0" w:color="D9D9D9" w:themeColor="background1" w:themeShade="D9"/>
            </w:tcBorders>
          </w:tcPr>
          <w:p w14:paraId="333D93C3" w14:textId="77777777" w:rsidR="00914F41" w:rsidRPr="00914F41" w:rsidRDefault="00C12E55" w:rsidP="006D582E">
            <w:pPr>
              <w:pStyle w:val="Header"/>
            </w:pPr>
            <w:sdt>
              <w:sdtPr>
                <w:id w:val="2129281714"/>
                <w:placeholder>
                  <w:docPart w:val="C70A1F502FD346448CF6C0C51E548B23"/>
                </w:placeholder>
                <w:temporary/>
                <w:showingPlcHdr/>
                <w15:appearance w15:val="hidden"/>
              </w:sdtPr>
              <w:sdtEndPr/>
              <w:sdtContent>
                <w:r w:rsidR="006D582E" w:rsidRPr="00914F41">
                  <w:t>Initial</w:t>
                </w:r>
              </w:sdtContent>
            </w:sdt>
          </w:p>
        </w:tc>
        <w:tc>
          <w:tcPr>
            <w:tcW w:w="5790" w:type="dxa"/>
            <w:gridSpan w:val="13"/>
          </w:tcPr>
          <w:p w14:paraId="5C5A73E8" w14:textId="77777777" w:rsidR="00914F41" w:rsidRDefault="00914F41" w:rsidP="006D582E">
            <w:pPr>
              <w:pStyle w:val="Header"/>
            </w:pPr>
          </w:p>
        </w:tc>
      </w:tr>
      <w:tr w:rsidR="00914F41" w:rsidRPr="007D3EBE" w14:paraId="4B85E057" w14:textId="77777777" w:rsidTr="00CE35F7">
        <w:tc>
          <w:tcPr>
            <w:tcW w:w="10800" w:type="dxa"/>
            <w:gridSpan w:val="26"/>
          </w:tcPr>
          <w:p w14:paraId="2857B2E9" w14:textId="77777777" w:rsidR="00914F41" w:rsidRPr="00914F41" w:rsidRDefault="00C12E55" w:rsidP="006D582E">
            <w:pPr>
              <w:pStyle w:val="Agreement"/>
            </w:pPr>
            <w:sdt>
              <w:sdtPr>
                <w:id w:val="-952712041"/>
                <w:placeholder>
                  <w:docPart w:val="9BDC739E87314916B16CD316C8D36C86"/>
                </w:placeholder>
                <w:temporary/>
                <w:showingPlcHdr/>
                <w15:appearance w15:val="hidden"/>
              </w:sdtPr>
              <w:sdtEndPr/>
              <w:sdtContent>
                <w:r w:rsidR="006D582E" w:rsidRPr="00914F41">
                  <w:t>That the business may communicate with me electronically at the email address and/or phone number listed below.</w:t>
                </w:r>
              </w:sdtContent>
            </w:sdt>
          </w:p>
          <w:p w14:paraId="47776C63" w14:textId="77777777" w:rsidR="00914F41" w:rsidRPr="00914F41" w:rsidRDefault="00C12E55" w:rsidP="006D582E">
            <w:pPr>
              <w:pStyle w:val="Agreement"/>
              <w:rPr>
                <w:sz w:val="18"/>
              </w:rPr>
            </w:pPr>
            <w:sdt>
              <w:sdtPr>
                <w:id w:val="-1965646402"/>
                <w:placeholder>
                  <w:docPart w:val="1C5B93D2DC234FD78D2767465C3A0DB3"/>
                </w:placeholder>
                <w:temporary/>
                <w:showingPlcHdr/>
                <w15:appearance w15:val="hidden"/>
              </w:sdtPr>
              <w:sdtEndPr/>
              <w:sdtContent>
                <w:r w:rsidR="006D582E" w:rsidRPr="00914F41">
                  <w:t>I am aware that there is some level of risk that third parties might be able to read unencrypted emails. I further agree that I am responsible for providing the business any updates to my email address and / or mobile phone number.</w:t>
                </w:r>
              </w:sdtContent>
            </w:sdt>
          </w:p>
        </w:tc>
      </w:tr>
      <w:tr w:rsidR="0064536A" w:rsidRPr="007D3EBE" w14:paraId="27AF68F3" w14:textId="77777777" w:rsidTr="00CE35F7">
        <w:tc>
          <w:tcPr>
            <w:tcW w:w="10800" w:type="dxa"/>
            <w:gridSpan w:val="26"/>
          </w:tcPr>
          <w:tbl>
            <w:tblPr>
              <w:tblStyle w:val="TableGridLight"/>
              <w:tblpPr w:leftFromText="180" w:rightFromText="180" w:vertAnchor="text" w:horzAnchor="page" w:tblpX="2641" w:tblpY="-297"/>
              <w:tblW w:w="3170" w:type="dxa"/>
              <w:tblLayout w:type="fixed"/>
              <w:tblLook w:val="04A0" w:firstRow="1" w:lastRow="0" w:firstColumn="1" w:lastColumn="0" w:noHBand="0" w:noVBand="1"/>
            </w:tblPr>
            <w:tblGrid>
              <w:gridCol w:w="3170"/>
            </w:tblGrid>
            <w:tr w:rsidR="0064536A" w14:paraId="18468B05" w14:textId="77777777" w:rsidTr="0064536A">
              <w:trPr>
                <w:trHeight w:val="130"/>
              </w:trPr>
              <w:tc>
                <w:tcPr>
                  <w:tcW w:w="3170" w:type="dxa"/>
                  <w:shd w:val="clear" w:color="auto" w:fill="FFFFFF" w:themeFill="background1"/>
                </w:tcPr>
                <w:p w14:paraId="5D7CD00E" w14:textId="77777777" w:rsidR="0064536A" w:rsidRDefault="0064536A" w:rsidP="0064536A"/>
              </w:tc>
            </w:tr>
          </w:tbl>
          <w:p w14:paraId="42304347" w14:textId="255B3E7A" w:rsidR="0064536A" w:rsidRDefault="001A2E05" w:rsidP="006D582E">
            <w:pPr>
              <w:pStyle w:val="Agreement"/>
            </w:pPr>
            <w:r>
              <w:t>5</w:t>
            </w:r>
            <w:r w:rsidR="0064536A">
              <w:t xml:space="preserve">. Crop I want to sell  </w:t>
            </w:r>
          </w:p>
          <w:p w14:paraId="65916C16" w14:textId="77777777" w:rsidR="0064536A" w:rsidRDefault="0064536A" w:rsidP="006D582E">
            <w:pPr>
              <w:pStyle w:val="Agreement"/>
            </w:pPr>
          </w:p>
          <w:p w14:paraId="70D351C2" w14:textId="535F166E" w:rsidR="0064536A" w:rsidRDefault="001A2E05" w:rsidP="006D582E">
            <w:pPr>
              <w:pStyle w:val="Agreement"/>
            </w:pPr>
            <w:r>
              <w:t>6</w:t>
            </w:r>
            <w:r w:rsidR="0064536A">
              <w:t>.</w:t>
            </w:r>
            <w:r>
              <w:t xml:space="preserve"> </w:t>
            </w:r>
            <w:r w:rsidR="0064536A">
              <w:t xml:space="preserve">Amount of crop </w:t>
            </w:r>
          </w:p>
          <w:tbl>
            <w:tblPr>
              <w:tblStyle w:val="TableGridLight"/>
              <w:tblpPr w:leftFromText="180" w:rightFromText="180" w:vertAnchor="text" w:horzAnchor="page" w:tblpX="2701" w:tblpY="-51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55"/>
            </w:tblGrid>
            <w:tr w:rsidR="0064536A" w14:paraId="15EDA98E" w14:textId="77777777" w:rsidTr="0064536A">
              <w:trPr>
                <w:trHeight w:val="346"/>
              </w:trPr>
              <w:tc>
                <w:tcPr>
                  <w:tcW w:w="3155" w:type="dxa"/>
                  <w:shd w:val="clear" w:color="auto" w:fill="FFFFFF" w:themeFill="background1"/>
                </w:tcPr>
                <w:p w14:paraId="34BEC739" w14:textId="77777777" w:rsidR="0064536A" w:rsidRDefault="0064536A" w:rsidP="0064536A"/>
              </w:tc>
            </w:tr>
          </w:tbl>
          <w:p w14:paraId="21507BF0" w14:textId="1D3762BB" w:rsidR="0064536A" w:rsidRDefault="0064536A" w:rsidP="006D582E">
            <w:pPr>
              <w:pStyle w:val="Agreement"/>
            </w:pPr>
          </w:p>
        </w:tc>
      </w:tr>
      <w:tr w:rsidR="00CF0F2A" w:rsidRPr="007D3EBE" w14:paraId="7A31D799" w14:textId="77777777" w:rsidTr="00CE35F7">
        <w:tc>
          <w:tcPr>
            <w:tcW w:w="348" w:type="dxa"/>
            <w:gridSpan w:val="2"/>
          </w:tcPr>
          <w:p w14:paraId="69FC434B" w14:textId="5B876F7A" w:rsidR="00CF0F2A" w:rsidRDefault="001A2E05" w:rsidP="006D582E">
            <w:r>
              <w:t>7.</w:t>
            </w:r>
          </w:p>
        </w:tc>
        <w:tc>
          <w:tcPr>
            <w:tcW w:w="10452" w:type="dxa"/>
            <w:gridSpan w:val="24"/>
          </w:tcPr>
          <w:p w14:paraId="0DAE7E59" w14:textId="77777777" w:rsidR="00CF0F2A" w:rsidRDefault="00C12E55" w:rsidP="006D582E">
            <w:sdt>
              <w:sdtPr>
                <w:id w:val="-193932060"/>
                <w:placeholder>
                  <w:docPart w:val="D7144B8E3D0F4801A607645DAF46AC22"/>
                </w:placeholder>
                <w:temporary/>
                <w:showingPlcHdr/>
                <w15:appearance w15:val="hidden"/>
              </w:sdtPr>
              <w:sdtEndPr/>
              <w:sdtContent>
                <w:r w:rsidR="006D582E">
                  <w:t>Most Preferred Method of Communication:</w:t>
                </w:r>
              </w:sdtContent>
            </w:sdt>
          </w:p>
        </w:tc>
      </w:tr>
      <w:tr w:rsidR="00503DC0" w:rsidRPr="007D3EBE" w14:paraId="51B0EA7F" w14:textId="77777777" w:rsidTr="00CE35F7">
        <w:tc>
          <w:tcPr>
            <w:tcW w:w="348" w:type="dxa"/>
            <w:gridSpan w:val="2"/>
          </w:tcPr>
          <w:p w14:paraId="6528FC6B" w14:textId="77777777" w:rsidR="00503DC0" w:rsidRDefault="00503DC0" w:rsidP="006D582E">
            <w:pPr>
              <w:pStyle w:val="Quote"/>
            </w:pPr>
          </w:p>
        </w:tc>
        <w:sdt>
          <w:sdtPr>
            <w:id w:val="637155976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85" w:type="dxa"/>
              </w:tcPr>
              <w:p w14:paraId="70688E2D" w14:textId="77777777" w:rsidR="00503DC0" w:rsidRDefault="00503DC0" w:rsidP="006D582E">
                <w:pPr>
                  <w:pStyle w:val="Quote"/>
                </w:pPr>
                <w:r w:rsidRPr="006F18C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13" w:type="dxa"/>
            <w:gridSpan w:val="6"/>
          </w:tcPr>
          <w:p w14:paraId="76235778" w14:textId="77777777" w:rsidR="00503DC0" w:rsidRDefault="00C12E55" w:rsidP="006D582E">
            <w:pPr>
              <w:pStyle w:val="Quote"/>
            </w:pPr>
            <w:sdt>
              <w:sdtPr>
                <w:id w:val="580728241"/>
                <w:placeholder>
                  <w:docPart w:val="41D877C08DCE4423A7DAF2109B35BB05"/>
                </w:placeholder>
                <w:temporary/>
                <w:showingPlcHdr/>
                <w15:appearance w15:val="hidden"/>
              </w:sdtPr>
              <w:sdtEndPr/>
              <w:sdtContent>
                <w:r w:rsidR="006D582E">
                  <w:t>Text Message</w:t>
                </w:r>
              </w:sdtContent>
            </w:sdt>
          </w:p>
        </w:tc>
        <w:sdt>
          <w:sdtPr>
            <w:id w:val="857696827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gridSpan w:val="5"/>
              </w:tcPr>
              <w:p w14:paraId="44DF9200" w14:textId="77777777" w:rsidR="00503DC0" w:rsidRDefault="00503DC0" w:rsidP="006D582E">
                <w:pPr>
                  <w:pStyle w:val="Quote"/>
                </w:pPr>
                <w:r w:rsidRPr="00CA5F96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704" w:type="dxa"/>
            <w:gridSpan w:val="12"/>
          </w:tcPr>
          <w:p w14:paraId="4FF0EA22" w14:textId="77777777" w:rsidR="00503DC0" w:rsidRDefault="00C12E55" w:rsidP="006D582E">
            <w:pPr>
              <w:pStyle w:val="Quote"/>
            </w:pPr>
            <w:sdt>
              <w:sdtPr>
                <w:id w:val="-2133387712"/>
                <w:placeholder>
                  <w:docPart w:val="F1D86C42590947838CD78CF1C862CD0D"/>
                </w:placeholder>
                <w:temporary/>
                <w:showingPlcHdr/>
                <w15:appearance w15:val="hidden"/>
              </w:sdtPr>
              <w:sdtEndPr/>
              <w:sdtContent>
                <w:r w:rsidR="006D582E">
                  <w:t>Email</w:t>
                </w:r>
              </w:sdtContent>
            </w:sdt>
          </w:p>
          <w:p w14:paraId="6852F5E9" w14:textId="77777777" w:rsidR="00914F41" w:rsidRPr="00914F41" w:rsidRDefault="00914F41" w:rsidP="006D582E">
            <w:pPr>
              <w:pStyle w:val="Quote"/>
            </w:pPr>
          </w:p>
        </w:tc>
      </w:tr>
      <w:tr w:rsidR="00914F41" w:rsidRPr="007D3EBE" w14:paraId="3AA6F4A9" w14:textId="77777777" w:rsidTr="00CE35F7">
        <w:tc>
          <w:tcPr>
            <w:tcW w:w="348" w:type="dxa"/>
            <w:gridSpan w:val="2"/>
          </w:tcPr>
          <w:p w14:paraId="0B20F7D6" w14:textId="45C6BBBD" w:rsidR="00914F41" w:rsidRPr="000462EF" w:rsidRDefault="001A2E05" w:rsidP="006D582E">
            <w:r>
              <w:t>8.</w:t>
            </w:r>
          </w:p>
        </w:tc>
        <w:tc>
          <w:tcPr>
            <w:tcW w:w="4298" w:type="dxa"/>
            <w:gridSpan w:val="7"/>
          </w:tcPr>
          <w:p w14:paraId="0AD07D39" w14:textId="77777777" w:rsidR="00914F41" w:rsidRPr="00914F41" w:rsidRDefault="00C12E55" w:rsidP="006D582E">
            <w:sdt>
              <w:sdtPr>
                <w:id w:val="159666927"/>
                <w:placeholder>
                  <w:docPart w:val="CFDBD7F522D1427388E92FB174EB41A3"/>
                </w:placeholder>
                <w:temporary/>
                <w:showingPlcHdr/>
                <w15:appearance w15:val="hidden"/>
              </w:sdtPr>
              <w:sdtEndPr/>
              <w:sdtContent>
                <w:r w:rsidR="006D582E" w:rsidRPr="00914F41">
                  <w:t>I would Like to Receive</w:t>
                </w:r>
                <w:r w:rsidR="006D582E">
                  <w:t>:</w:t>
                </w:r>
              </w:sdtContent>
            </w:sdt>
          </w:p>
        </w:tc>
        <w:tc>
          <w:tcPr>
            <w:tcW w:w="450" w:type="dxa"/>
            <w:gridSpan w:val="5"/>
          </w:tcPr>
          <w:p w14:paraId="7B60BB2F" w14:textId="77777777" w:rsidR="00914F41" w:rsidRDefault="00914F41" w:rsidP="006D582E"/>
        </w:tc>
        <w:tc>
          <w:tcPr>
            <w:tcW w:w="5704" w:type="dxa"/>
            <w:gridSpan w:val="12"/>
          </w:tcPr>
          <w:p w14:paraId="48FA0537" w14:textId="77777777" w:rsidR="00914F41" w:rsidRDefault="00914F41" w:rsidP="006D582E"/>
        </w:tc>
      </w:tr>
      <w:tr w:rsidR="00503DC0" w:rsidRPr="006D582E" w14:paraId="23BFD117" w14:textId="77777777" w:rsidTr="00CE35F7">
        <w:tc>
          <w:tcPr>
            <w:tcW w:w="348" w:type="dxa"/>
            <w:gridSpan w:val="2"/>
          </w:tcPr>
          <w:p w14:paraId="3204BD87" w14:textId="77777777" w:rsidR="00503DC0" w:rsidRPr="006D582E" w:rsidRDefault="00503DC0" w:rsidP="006D582E">
            <w:pPr>
              <w:pStyle w:val="Quote"/>
            </w:pPr>
          </w:p>
        </w:tc>
        <w:sdt>
          <w:sdtPr>
            <w:id w:val="-1024392063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85" w:type="dxa"/>
              </w:tcPr>
              <w:p w14:paraId="7AE7BE7A" w14:textId="77777777" w:rsidR="00503DC0" w:rsidRPr="006D582E" w:rsidRDefault="00503DC0" w:rsidP="006D582E">
                <w:pPr>
                  <w:pStyle w:val="Quote"/>
                </w:pPr>
                <w:r w:rsidRPr="006D582E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3813" w:type="dxa"/>
            <w:gridSpan w:val="6"/>
          </w:tcPr>
          <w:p w14:paraId="278357BE" w14:textId="77777777" w:rsidR="00503DC0" w:rsidRPr="006D582E" w:rsidRDefault="00C12E55" w:rsidP="006D582E">
            <w:pPr>
              <w:pStyle w:val="Quote"/>
            </w:pPr>
            <w:sdt>
              <w:sdtPr>
                <w:id w:val="1498993101"/>
                <w:placeholder>
                  <w:docPart w:val="00AD23EA296947D69ADE55607BBCABFF"/>
                </w:placeholder>
                <w:temporary/>
                <w:showingPlcHdr/>
                <w15:appearance w15:val="hidden"/>
              </w:sdtPr>
              <w:sdtEndPr/>
              <w:sdtContent>
                <w:r w:rsidR="006D582E" w:rsidRPr="006D582E">
                  <w:t>Appointment Reminders</w:t>
                </w:r>
              </w:sdtContent>
            </w:sdt>
          </w:p>
        </w:tc>
        <w:sdt>
          <w:sdtPr>
            <w:id w:val="834190401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gridSpan w:val="5"/>
              </w:tcPr>
              <w:p w14:paraId="74C9CC97" w14:textId="77777777" w:rsidR="00503DC0" w:rsidRPr="006D582E" w:rsidRDefault="00503DC0" w:rsidP="006D582E">
                <w:pPr>
                  <w:pStyle w:val="Quote"/>
                </w:pPr>
                <w:r w:rsidRPr="006D582E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5704" w:type="dxa"/>
            <w:gridSpan w:val="12"/>
          </w:tcPr>
          <w:p w14:paraId="7CBAC260" w14:textId="77777777" w:rsidR="00503DC0" w:rsidRPr="006D582E" w:rsidRDefault="00C12E55" w:rsidP="006D582E">
            <w:pPr>
              <w:pStyle w:val="Quote"/>
            </w:pPr>
            <w:sdt>
              <w:sdtPr>
                <w:id w:val="-1565323928"/>
                <w:placeholder>
                  <w:docPart w:val="F0EB5C47933E4476BA44A641D1BFBE5C"/>
                </w:placeholder>
                <w:temporary/>
                <w:showingPlcHdr/>
                <w15:appearance w15:val="hidden"/>
              </w:sdtPr>
              <w:sdtEndPr/>
              <w:sdtContent>
                <w:r w:rsidR="006D582E" w:rsidRPr="006D582E">
                  <w:t>Information Regarding Billing</w:t>
                </w:r>
              </w:sdtContent>
            </w:sdt>
          </w:p>
        </w:tc>
      </w:tr>
      <w:tr w:rsidR="00503DC0" w:rsidRPr="007D3EBE" w14:paraId="3EC4C28B" w14:textId="77777777" w:rsidTr="00CE35F7">
        <w:tc>
          <w:tcPr>
            <w:tcW w:w="348" w:type="dxa"/>
            <w:gridSpan w:val="2"/>
          </w:tcPr>
          <w:p w14:paraId="10C52EB5" w14:textId="77777777" w:rsidR="00503DC0" w:rsidRDefault="00503DC0" w:rsidP="006D582E">
            <w:pPr>
              <w:pStyle w:val="Quote"/>
            </w:pPr>
          </w:p>
        </w:tc>
        <w:sdt>
          <w:sdtPr>
            <w:id w:val="1038090348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85" w:type="dxa"/>
              </w:tcPr>
              <w:p w14:paraId="779D96F0" w14:textId="77777777" w:rsidR="00503DC0" w:rsidRDefault="00503DC0" w:rsidP="006D582E">
                <w:pPr>
                  <w:pStyle w:val="Quote"/>
                </w:pPr>
                <w:r w:rsidRPr="006F18C8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813" w:type="dxa"/>
            <w:gridSpan w:val="6"/>
          </w:tcPr>
          <w:p w14:paraId="73B47670" w14:textId="77777777" w:rsidR="00503DC0" w:rsidRDefault="00C12E55" w:rsidP="006D582E">
            <w:pPr>
              <w:pStyle w:val="Quote"/>
            </w:pPr>
            <w:sdt>
              <w:sdtPr>
                <w:id w:val="-765302667"/>
                <w:placeholder>
                  <w:docPart w:val="417D2E752D70482CA0B01CC13C54E308"/>
                </w:placeholder>
                <w:temporary/>
                <w:showingPlcHdr/>
                <w15:appearance w15:val="hidden"/>
              </w:sdtPr>
              <w:sdtEndPr/>
              <w:sdtContent>
                <w:r w:rsidR="006D582E" w:rsidRPr="00914F41">
                  <w:t xml:space="preserve">Requests for </w:t>
                </w:r>
                <w:r w:rsidR="006D582E">
                  <w:t>Customer</w:t>
                </w:r>
                <w:r w:rsidR="006D582E" w:rsidRPr="00914F41">
                  <w:t xml:space="preserve"> Satisfaction reviews</w:t>
                </w:r>
              </w:sdtContent>
            </w:sdt>
          </w:p>
        </w:tc>
        <w:tc>
          <w:tcPr>
            <w:tcW w:w="450" w:type="dxa"/>
            <w:gridSpan w:val="5"/>
          </w:tcPr>
          <w:p w14:paraId="6D308D43" w14:textId="77777777" w:rsidR="00503DC0" w:rsidRDefault="00503DC0" w:rsidP="006D582E">
            <w:pPr>
              <w:pStyle w:val="Quote"/>
            </w:pPr>
          </w:p>
          <w:p w14:paraId="7AA836CD" w14:textId="77777777" w:rsidR="00914F41" w:rsidRPr="00914F41" w:rsidRDefault="00914F41" w:rsidP="006D582E">
            <w:pPr>
              <w:pStyle w:val="Quote"/>
            </w:pPr>
          </w:p>
        </w:tc>
        <w:tc>
          <w:tcPr>
            <w:tcW w:w="5704" w:type="dxa"/>
            <w:gridSpan w:val="12"/>
          </w:tcPr>
          <w:p w14:paraId="224B533B" w14:textId="77777777" w:rsidR="00503DC0" w:rsidRDefault="00503DC0" w:rsidP="006D582E">
            <w:pPr>
              <w:pStyle w:val="Quote"/>
            </w:pPr>
          </w:p>
        </w:tc>
      </w:tr>
      <w:tr w:rsidR="00914F41" w:rsidRPr="007D3EBE" w14:paraId="4A27CAF1" w14:textId="77777777" w:rsidTr="00CE35F7">
        <w:tc>
          <w:tcPr>
            <w:tcW w:w="348" w:type="dxa"/>
            <w:gridSpan w:val="2"/>
          </w:tcPr>
          <w:p w14:paraId="1D682C9C" w14:textId="394B4D85" w:rsidR="00914F41" w:rsidRPr="000462EF" w:rsidRDefault="001A2E05" w:rsidP="006D582E">
            <w:r>
              <w:t>9.</w:t>
            </w:r>
          </w:p>
        </w:tc>
        <w:tc>
          <w:tcPr>
            <w:tcW w:w="4298" w:type="dxa"/>
            <w:gridSpan w:val="7"/>
          </w:tcPr>
          <w:p w14:paraId="4084158B" w14:textId="77777777" w:rsidR="00914F41" w:rsidRPr="00914F41" w:rsidRDefault="00C12E55" w:rsidP="006D582E">
            <w:sdt>
              <w:sdtPr>
                <w:id w:val="-1620438437"/>
                <w:placeholder>
                  <w:docPart w:val="348AD5C922394F13B3AC2939293DCFD6"/>
                </w:placeholder>
                <w:temporary/>
                <w:showingPlcHdr/>
                <w15:appearance w15:val="hidden"/>
              </w:sdtPr>
              <w:sdtEndPr/>
              <w:sdtContent>
                <w:r w:rsidR="006D582E" w:rsidRPr="00914F41">
                  <w:t>Contact Information</w:t>
                </w:r>
              </w:sdtContent>
            </w:sdt>
          </w:p>
        </w:tc>
        <w:tc>
          <w:tcPr>
            <w:tcW w:w="450" w:type="dxa"/>
            <w:gridSpan w:val="5"/>
          </w:tcPr>
          <w:p w14:paraId="263B4A2B" w14:textId="77777777" w:rsidR="00914F41" w:rsidRDefault="00914F41" w:rsidP="006D582E"/>
        </w:tc>
        <w:tc>
          <w:tcPr>
            <w:tcW w:w="5704" w:type="dxa"/>
            <w:gridSpan w:val="12"/>
          </w:tcPr>
          <w:p w14:paraId="4B9910D6" w14:textId="77777777" w:rsidR="00914F41" w:rsidRDefault="00914F41" w:rsidP="006D582E"/>
        </w:tc>
      </w:tr>
      <w:tr w:rsidR="00914F41" w:rsidRPr="007D3EBE" w14:paraId="143B8213" w14:textId="77777777" w:rsidTr="00CE35F7">
        <w:trPr>
          <w:trHeight w:val="281"/>
        </w:trPr>
        <w:tc>
          <w:tcPr>
            <w:tcW w:w="348" w:type="dxa"/>
            <w:gridSpan w:val="2"/>
          </w:tcPr>
          <w:p w14:paraId="73A15A49" w14:textId="77777777" w:rsidR="00914F41" w:rsidRPr="00914F41" w:rsidRDefault="00914F41" w:rsidP="006D582E">
            <w:pPr>
              <w:pStyle w:val="Quote"/>
            </w:pPr>
          </w:p>
        </w:tc>
        <w:tc>
          <w:tcPr>
            <w:tcW w:w="4298" w:type="dxa"/>
            <w:gridSpan w:val="7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563"/>
              <w:gridCol w:w="2730"/>
            </w:tblGrid>
            <w:tr w:rsidR="00914F41" w14:paraId="2B2F9CBB" w14:textId="77777777" w:rsidTr="00972379">
              <w:tc>
                <w:tcPr>
                  <w:tcW w:w="1701" w:type="dxa"/>
                  <w:tcBorders>
                    <w:right w:val="single" w:sz="4" w:space="0" w:color="D9D9D9" w:themeColor="background1" w:themeShade="D9"/>
                  </w:tcBorders>
                </w:tcPr>
                <w:p w14:paraId="1011A174" w14:textId="77777777" w:rsidR="00914F41" w:rsidRPr="00914F41" w:rsidRDefault="00C12E55" w:rsidP="006D582E">
                  <w:pPr>
                    <w:pStyle w:val="Quote"/>
                    <w:rPr>
                      <w:szCs w:val="18"/>
                    </w:rPr>
                  </w:pPr>
                  <w:sdt>
                    <w:sdtPr>
                      <w:id w:val="421534398"/>
                      <w:placeholder>
                        <w:docPart w:val="855709BEA20747F0A7C9112EBBBE10E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6D582E">
                        <w:rPr>
                          <w:szCs w:val="18"/>
                        </w:rPr>
                        <w:t>My Email</w:t>
                      </w:r>
                    </w:sdtContent>
                  </w:sdt>
                </w:p>
              </w:tc>
              <w:tc>
                <w:tcPr>
                  <w:tcW w:w="2973" w:type="dxa"/>
                  <w:tc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FFFFF" w:themeFill="background1"/>
                </w:tcPr>
                <w:p w14:paraId="0F6B873B" w14:textId="77777777" w:rsidR="00914F41" w:rsidRDefault="00914F41" w:rsidP="006D582E">
                  <w:pPr>
                    <w:pStyle w:val="Quote"/>
                  </w:pPr>
                </w:p>
              </w:tc>
            </w:tr>
          </w:tbl>
          <w:p w14:paraId="5C9C718C" w14:textId="77777777" w:rsidR="00914F41" w:rsidRPr="00914F41" w:rsidRDefault="00914F41" w:rsidP="006D582E">
            <w:pPr>
              <w:pStyle w:val="Quote"/>
            </w:pPr>
          </w:p>
        </w:tc>
        <w:tc>
          <w:tcPr>
            <w:tcW w:w="450" w:type="dxa"/>
            <w:gridSpan w:val="5"/>
          </w:tcPr>
          <w:p w14:paraId="78BCE9DD" w14:textId="77777777" w:rsidR="00914F41" w:rsidRDefault="00914F41" w:rsidP="006D582E">
            <w:pPr>
              <w:pStyle w:val="Quote"/>
            </w:pPr>
          </w:p>
        </w:tc>
        <w:tc>
          <w:tcPr>
            <w:tcW w:w="1850" w:type="dxa"/>
            <w:gridSpan w:val="3"/>
            <w:tcBorders>
              <w:right w:val="single" w:sz="4" w:space="0" w:color="D9D9D9" w:themeColor="background1" w:themeShade="D9"/>
            </w:tcBorders>
          </w:tcPr>
          <w:p w14:paraId="0264B39B" w14:textId="77777777" w:rsidR="00914F41" w:rsidRDefault="00C12E55" w:rsidP="006D582E">
            <w:pPr>
              <w:pStyle w:val="Quote"/>
            </w:pPr>
            <w:sdt>
              <w:sdtPr>
                <w:id w:val="1926378767"/>
                <w:placeholder>
                  <w:docPart w:val="2C616951F0BD465E8A8B29453827C135"/>
                </w:placeholder>
                <w:temporary/>
                <w:showingPlcHdr/>
                <w15:appearance w15:val="hidden"/>
              </w:sdtPr>
              <w:sdtEndPr/>
              <w:sdtContent>
                <w:r w:rsidR="006D582E">
                  <w:rPr>
                    <w:szCs w:val="18"/>
                  </w:rPr>
                  <w:t>My Phone</w:t>
                </w:r>
              </w:sdtContent>
            </w:sdt>
          </w:p>
        </w:tc>
        <w:tc>
          <w:tcPr>
            <w:tcW w:w="3854" w:type="dxa"/>
            <w:gridSpan w:val="9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6C4AFF92" w14:textId="77777777" w:rsidR="00914F41" w:rsidRDefault="00914F41" w:rsidP="006D582E">
            <w:pPr>
              <w:pStyle w:val="Quote"/>
            </w:pPr>
          </w:p>
        </w:tc>
      </w:tr>
      <w:tr w:rsidR="00883427" w:rsidRPr="007D3EBE" w14:paraId="33A473EB" w14:textId="77777777" w:rsidTr="00CE35F7">
        <w:trPr>
          <w:trHeight w:val="2016"/>
        </w:trPr>
        <w:tc>
          <w:tcPr>
            <w:tcW w:w="10800" w:type="dxa"/>
            <w:gridSpan w:val="26"/>
            <w:vAlign w:val="center"/>
          </w:tcPr>
          <w:p w14:paraId="49F9CB06" w14:textId="77777777" w:rsidR="006D582E" w:rsidRDefault="00C12E55" w:rsidP="006D582E">
            <w:pPr>
              <w:pStyle w:val="Quote"/>
            </w:pPr>
            <w:sdt>
              <w:sdtPr>
                <w:id w:val="671765289"/>
                <w:placeholder>
                  <w:docPart w:val="A83ADE113BD44B228CDA66BEFF6347FD"/>
                </w:placeholder>
                <w:temporary/>
                <w:showingPlcHdr/>
                <w15:appearance w15:val="hidden"/>
              </w:sdtPr>
              <w:sdtEndPr/>
              <w:sdtContent>
                <w:r w:rsidR="006D582E" w:rsidRPr="00914F41">
                  <w:rPr>
                    <w:rStyle w:val="Strong"/>
                    <w:b w:val="0"/>
                  </w:rPr>
                  <w:t>I can withdraw my consent to electronic communications</w:t>
                </w:r>
                <w:r w:rsidR="006D582E">
                  <w:rPr>
                    <w:rStyle w:val="Strong"/>
                    <w:b w:val="0"/>
                  </w:rPr>
                  <w:t xml:space="preserve"> </w:t>
                </w:r>
                <w:r w:rsidR="006D582E" w:rsidRPr="00914F41">
                  <w:rPr>
                    <w:rStyle w:val="Strong"/>
                    <w:b w:val="0"/>
                  </w:rPr>
                  <w:t>by calling</w:t>
                </w:r>
                <w:r w:rsidR="006D582E">
                  <w:rPr>
                    <w:rStyle w:val="Strong"/>
                    <w:b w:val="0"/>
                  </w:rPr>
                  <w:t xml:space="preserve"> / emailing</w:t>
                </w:r>
                <w:r w:rsidR="006D582E" w:rsidRPr="00914F41">
                  <w:rPr>
                    <w:rStyle w:val="Strong"/>
                    <w:b w:val="0"/>
                  </w:rPr>
                  <w:t>:</w:t>
                </w:r>
              </w:sdtContent>
            </w:sdt>
          </w:p>
          <w:p w14:paraId="6ED39141" w14:textId="7D7E5EC6" w:rsidR="006D582E" w:rsidRDefault="0064536A" w:rsidP="006D582E">
            <w:pPr>
              <w:pStyle w:val="Quote"/>
              <w:rPr>
                <w:b/>
                <w:bCs/>
                <w:sz w:val="22"/>
                <w:szCs w:val="28"/>
              </w:rPr>
            </w:pPr>
            <w:proofErr w:type="spellStart"/>
            <w:r w:rsidRPr="001A2E05">
              <w:rPr>
                <w:b/>
                <w:bCs/>
                <w:sz w:val="22"/>
                <w:szCs w:val="28"/>
              </w:rPr>
              <w:t>Agrimart</w:t>
            </w:r>
            <w:proofErr w:type="spellEnd"/>
          </w:p>
          <w:p w14:paraId="7406D7C0" w14:textId="77777777" w:rsidR="001A2E05" w:rsidRPr="001A2E05" w:rsidRDefault="001A2E05" w:rsidP="001A2E05"/>
          <w:p w14:paraId="45785011" w14:textId="1CF4F62D" w:rsidR="00914F41" w:rsidRPr="00914F41" w:rsidRDefault="001A2E05" w:rsidP="006D582E">
            <w:pPr>
              <w:pStyle w:val="Quote"/>
            </w:pPr>
            <w:r>
              <w:rPr>
                <w:rFonts w:ascii="Helvetica" w:hAnsi="Helvetica" w:cs="Helvetica"/>
                <w:color w:val="5F6368"/>
                <w:sz w:val="21"/>
                <w:szCs w:val="21"/>
                <w:shd w:val="clear" w:color="auto" w:fill="FFFFFF"/>
              </w:rPr>
              <w:t>agrimart.ecoinnovators@gmail.com</w:t>
            </w:r>
          </w:p>
        </w:tc>
      </w:tr>
      <w:tr w:rsidR="00883427" w:rsidRPr="007D3EBE" w14:paraId="6097AA2E" w14:textId="77777777" w:rsidTr="00CE35F7">
        <w:tc>
          <w:tcPr>
            <w:tcW w:w="1843" w:type="dxa"/>
            <w:gridSpan w:val="4"/>
          </w:tcPr>
          <w:p w14:paraId="46FFCCBF" w14:textId="77777777" w:rsidR="00883427" w:rsidRPr="00883427" w:rsidRDefault="00883427" w:rsidP="00883427">
            <w:pPr>
              <w:pStyle w:val="Header"/>
            </w:pPr>
          </w:p>
        </w:tc>
        <w:tc>
          <w:tcPr>
            <w:tcW w:w="2835" w:type="dxa"/>
            <w:gridSpan w:val="6"/>
            <w:tcBorders>
              <w:bottom w:val="single" w:sz="4" w:space="0" w:color="D9D9D9" w:themeColor="background1" w:themeShade="D9"/>
            </w:tcBorders>
          </w:tcPr>
          <w:p w14:paraId="5E5E9513" w14:textId="77777777" w:rsidR="00883427" w:rsidRPr="00883427" w:rsidRDefault="00883427" w:rsidP="00883427">
            <w:pPr>
              <w:pStyle w:val="Header"/>
            </w:pPr>
          </w:p>
        </w:tc>
        <w:tc>
          <w:tcPr>
            <w:tcW w:w="138" w:type="dxa"/>
          </w:tcPr>
          <w:p w14:paraId="6D89E400" w14:textId="77777777" w:rsidR="00883427" w:rsidRPr="00883427" w:rsidRDefault="00883427" w:rsidP="00883427">
            <w:pPr>
              <w:pStyle w:val="Header"/>
            </w:pPr>
          </w:p>
        </w:tc>
        <w:tc>
          <w:tcPr>
            <w:tcW w:w="3621" w:type="dxa"/>
            <w:gridSpan w:val="12"/>
          </w:tcPr>
          <w:p w14:paraId="5DFCB5A1" w14:textId="77777777" w:rsidR="00883427" w:rsidRPr="00883427" w:rsidRDefault="00883427" w:rsidP="00883427">
            <w:pPr>
              <w:pStyle w:val="Header"/>
            </w:pPr>
          </w:p>
        </w:tc>
        <w:tc>
          <w:tcPr>
            <w:tcW w:w="2363" w:type="dxa"/>
            <w:gridSpan w:val="3"/>
          </w:tcPr>
          <w:p w14:paraId="42D0D567" w14:textId="77777777" w:rsidR="00883427" w:rsidRPr="00883427" w:rsidRDefault="00883427" w:rsidP="00883427">
            <w:pPr>
              <w:pStyle w:val="Header"/>
            </w:pPr>
          </w:p>
        </w:tc>
      </w:tr>
      <w:tr w:rsidR="00914F41" w:rsidRPr="007D3EBE" w14:paraId="0F772CA5" w14:textId="77777777" w:rsidTr="00CE35F7">
        <w:tc>
          <w:tcPr>
            <w:tcW w:w="1843" w:type="dxa"/>
            <w:gridSpan w:val="4"/>
            <w:tcBorders>
              <w:right w:val="single" w:sz="4" w:space="0" w:color="D9D9D9" w:themeColor="background1" w:themeShade="D9"/>
            </w:tcBorders>
          </w:tcPr>
          <w:p w14:paraId="356897C7" w14:textId="05147CE2" w:rsidR="00FE584B" w:rsidRPr="00914F41" w:rsidRDefault="001A2E05" w:rsidP="00883427">
            <w:r>
              <w:t xml:space="preserve">10. Signature </w:t>
            </w:r>
          </w:p>
        </w:tc>
        <w:tc>
          <w:tcPr>
            <w:tcW w:w="2835" w:type="dxa"/>
            <w:gridSpan w:val="6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08938ACF" w14:textId="77777777" w:rsidR="00FE584B" w:rsidRPr="00883427" w:rsidRDefault="00FE584B" w:rsidP="00883427"/>
        </w:tc>
        <w:tc>
          <w:tcPr>
            <w:tcW w:w="138" w:type="dxa"/>
            <w:tcBorders>
              <w:left w:val="single" w:sz="4" w:space="0" w:color="D9D9D9" w:themeColor="background1" w:themeShade="D9"/>
            </w:tcBorders>
          </w:tcPr>
          <w:p w14:paraId="1F40CEB0" w14:textId="77777777" w:rsidR="00FE584B" w:rsidRPr="00883427" w:rsidRDefault="00FE584B" w:rsidP="00883427"/>
        </w:tc>
        <w:tc>
          <w:tcPr>
            <w:tcW w:w="2186" w:type="dxa"/>
            <w:gridSpan w:val="7"/>
            <w:tcBorders>
              <w:right w:val="single" w:sz="4" w:space="0" w:color="D9D9D9" w:themeColor="background1" w:themeShade="D9"/>
            </w:tcBorders>
            <w:shd w:val="clear" w:color="auto" w:fill="auto"/>
          </w:tcPr>
          <w:p w14:paraId="14460537" w14:textId="77777777" w:rsidR="00FE584B" w:rsidRPr="00883427" w:rsidRDefault="00C12E55" w:rsidP="00883427">
            <w:sdt>
              <w:sdtPr>
                <w:id w:val="1094986870"/>
                <w:placeholder>
                  <w:docPart w:val="5BEB6EC621C94397B2C8A063374F7177"/>
                </w:placeholder>
                <w:temporary/>
                <w:showingPlcHdr/>
                <w15:appearance w15:val="hidden"/>
              </w:sdtPr>
              <w:sdtEndPr/>
              <w:sdtContent>
                <w:r w:rsidR="00FE584B" w:rsidRPr="00914F41">
                  <w:rPr>
                    <w:sz w:val="18"/>
                    <w:szCs w:val="18"/>
                  </w:rPr>
                  <w:t>Date of Signature</w:t>
                </w:r>
              </w:sdtContent>
            </w:sdt>
          </w:p>
        </w:tc>
        <w:tc>
          <w:tcPr>
            <w:tcW w:w="1078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5D42C933" w14:textId="77777777" w:rsidR="00FE584B" w:rsidRPr="00883427" w:rsidRDefault="00FE584B" w:rsidP="00883427"/>
        </w:tc>
        <w:tc>
          <w:tcPr>
            <w:tcW w:w="200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662D8889" w14:textId="77777777" w:rsidR="00FE584B" w:rsidRPr="00883427" w:rsidRDefault="00FE584B" w:rsidP="00883427"/>
        </w:tc>
        <w:tc>
          <w:tcPr>
            <w:tcW w:w="1078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7BDBD5E5" w14:textId="77777777" w:rsidR="00FE584B" w:rsidRPr="00883427" w:rsidRDefault="00FE584B" w:rsidP="00883427"/>
        </w:tc>
        <w:tc>
          <w:tcPr>
            <w:tcW w:w="270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3BA9A223" w14:textId="77777777" w:rsidR="00FE584B" w:rsidRPr="00883427" w:rsidRDefault="00FE584B" w:rsidP="00883427"/>
        </w:tc>
        <w:tc>
          <w:tcPr>
            <w:tcW w:w="11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75BDDA93" w14:textId="77777777" w:rsidR="00FE584B" w:rsidRPr="00883427" w:rsidRDefault="00FE584B" w:rsidP="00883427"/>
        </w:tc>
      </w:tr>
      <w:tr w:rsidR="00FE584B" w:rsidRPr="00483F63" w14:paraId="26593F75" w14:textId="77777777" w:rsidTr="00CE35F7">
        <w:trPr>
          <w:trHeight w:val="70"/>
        </w:trPr>
        <w:tc>
          <w:tcPr>
            <w:tcW w:w="1843" w:type="dxa"/>
            <w:gridSpan w:val="4"/>
          </w:tcPr>
          <w:p w14:paraId="69F87780" w14:textId="77777777" w:rsidR="00FE584B" w:rsidRPr="00483F63" w:rsidRDefault="00FE584B" w:rsidP="00483F63">
            <w:pPr>
              <w:pStyle w:val="Header"/>
            </w:pPr>
          </w:p>
        </w:tc>
        <w:tc>
          <w:tcPr>
            <w:tcW w:w="2835" w:type="dxa"/>
            <w:gridSpan w:val="6"/>
          </w:tcPr>
          <w:p w14:paraId="7C0D673A" w14:textId="77777777" w:rsidR="00FE584B" w:rsidRPr="00483F63" w:rsidRDefault="00FE584B" w:rsidP="00483F63">
            <w:pPr>
              <w:pStyle w:val="Header"/>
            </w:pPr>
          </w:p>
        </w:tc>
        <w:tc>
          <w:tcPr>
            <w:tcW w:w="138" w:type="dxa"/>
          </w:tcPr>
          <w:p w14:paraId="293E1455" w14:textId="77777777" w:rsidR="00FE584B" w:rsidRPr="00483F63" w:rsidRDefault="00FE584B" w:rsidP="00483F63">
            <w:pPr>
              <w:pStyle w:val="Header"/>
            </w:pPr>
          </w:p>
        </w:tc>
        <w:tc>
          <w:tcPr>
            <w:tcW w:w="2186" w:type="dxa"/>
            <w:gridSpan w:val="7"/>
          </w:tcPr>
          <w:p w14:paraId="4D9EC8E2" w14:textId="77777777" w:rsidR="00FE584B" w:rsidRPr="00483F63" w:rsidRDefault="00FE584B" w:rsidP="00483F63">
            <w:pPr>
              <w:pStyle w:val="Header"/>
            </w:pPr>
          </w:p>
        </w:tc>
        <w:tc>
          <w:tcPr>
            <w:tcW w:w="1078" w:type="dxa"/>
            <w:gridSpan w:val="3"/>
          </w:tcPr>
          <w:sdt>
            <w:sdtPr>
              <w:id w:val="-955718909"/>
              <w:placeholder>
                <w:docPart w:val="D8D5AC8A9D7A419BA99A4D2585140EE8"/>
              </w:placeholder>
              <w:temporary/>
              <w:showingPlcHdr/>
              <w15:appearance w15:val="hidden"/>
            </w:sdtPr>
            <w:sdtEndPr/>
            <w:sdtContent>
              <w:p w14:paraId="5F8D754B" w14:textId="77777777" w:rsidR="00FE584B" w:rsidRPr="00483F63" w:rsidRDefault="00483F63" w:rsidP="00483F63">
                <w:pPr>
                  <w:pStyle w:val="Header"/>
                </w:pPr>
                <w:r w:rsidRPr="00483F63">
                  <w:t>MM</w:t>
                </w:r>
              </w:p>
            </w:sdtContent>
          </w:sdt>
        </w:tc>
        <w:tc>
          <w:tcPr>
            <w:tcW w:w="200" w:type="dxa"/>
          </w:tcPr>
          <w:p w14:paraId="50D9AD5D" w14:textId="77777777" w:rsidR="00FE584B" w:rsidRPr="00483F63" w:rsidRDefault="00FE584B" w:rsidP="00483F63">
            <w:pPr>
              <w:pStyle w:val="Header"/>
            </w:pPr>
          </w:p>
        </w:tc>
        <w:tc>
          <w:tcPr>
            <w:tcW w:w="1078" w:type="dxa"/>
            <w:gridSpan w:val="2"/>
          </w:tcPr>
          <w:sdt>
            <w:sdtPr>
              <w:id w:val="-341548225"/>
              <w:placeholder>
                <w:docPart w:val="917609A6EAB44A7CBCFBC5103FAC220F"/>
              </w:placeholder>
              <w:temporary/>
              <w:showingPlcHdr/>
              <w15:appearance w15:val="hidden"/>
            </w:sdtPr>
            <w:sdtEndPr/>
            <w:sdtContent>
              <w:p w14:paraId="49DCB0EF" w14:textId="77777777" w:rsidR="00FE584B" w:rsidRPr="00483F63" w:rsidRDefault="00483F63" w:rsidP="00483F63">
                <w:pPr>
                  <w:pStyle w:val="Header"/>
                </w:pPr>
                <w:r w:rsidRPr="00483F63">
                  <w:t>DD</w:t>
                </w:r>
              </w:p>
            </w:sdtContent>
          </w:sdt>
        </w:tc>
        <w:tc>
          <w:tcPr>
            <w:tcW w:w="270" w:type="dxa"/>
          </w:tcPr>
          <w:p w14:paraId="327CAD19" w14:textId="77777777" w:rsidR="00FE584B" w:rsidRPr="00483F63" w:rsidRDefault="00FE584B" w:rsidP="00483F63">
            <w:pPr>
              <w:pStyle w:val="Header"/>
            </w:pPr>
          </w:p>
        </w:tc>
        <w:tc>
          <w:tcPr>
            <w:tcW w:w="1172" w:type="dxa"/>
          </w:tcPr>
          <w:sdt>
            <w:sdtPr>
              <w:id w:val="-3981827"/>
              <w:placeholder>
                <w:docPart w:val="5B51C368D94445CAAE855301F59F6C30"/>
              </w:placeholder>
              <w:temporary/>
              <w:showingPlcHdr/>
              <w15:appearance w15:val="hidden"/>
            </w:sdtPr>
            <w:sdtEndPr/>
            <w:sdtContent>
              <w:p w14:paraId="74095D9D" w14:textId="77777777" w:rsidR="00FE584B" w:rsidRPr="00483F63" w:rsidRDefault="00483F63" w:rsidP="00483F63">
                <w:pPr>
                  <w:pStyle w:val="Header"/>
                </w:pPr>
                <w:r w:rsidRPr="00483F63">
                  <w:t>YY</w:t>
                </w:r>
              </w:p>
            </w:sdtContent>
          </w:sdt>
        </w:tc>
      </w:tr>
    </w:tbl>
    <w:p w14:paraId="48E422E0" w14:textId="77777777" w:rsidR="008F2C78" w:rsidRPr="007D3EBE" w:rsidRDefault="008F2C78" w:rsidP="001A2E05">
      <w:bookmarkStart w:id="0" w:name="_GoBack"/>
      <w:bookmarkEnd w:id="0"/>
    </w:p>
    <w:sectPr w:rsidR="008F2C78" w:rsidRPr="007D3EBE" w:rsidSect="003972AA">
      <w:headerReference w:type="default" r:id="rId11"/>
      <w:pgSz w:w="12240" w:h="15840"/>
      <w:pgMar w:top="360" w:right="720" w:bottom="432" w:left="720" w:header="36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DF1A5" w14:textId="77777777" w:rsidR="00C12E55" w:rsidRDefault="00C12E55" w:rsidP="001A0130">
      <w:r>
        <w:separator/>
      </w:r>
    </w:p>
  </w:endnote>
  <w:endnote w:type="continuationSeparator" w:id="0">
    <w:p w14:paraId="51595AA4" w14:textId="77777777" w:rsidR="00C12E55" w:rsidRDefault="00C12E55" w:rsidP="001A0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FEF2E" w14:textId="77777777" w:rsidR="00C12E55" w:rsidRDefault="00C12E55" w:rsidP="001A0130">
      <w:r>
        <w:separator/>
      </w:r>
    </w:p>
  </w:footnote>
  <w:footnote w:type="continuationSeparator" w:id="0">
    <w:p w14:paraId="46A0BBE3" w14:textId="77777777" w:rsidR="00C12E55" w:rsidRDefault="00C12E55" w:rsidP="001A01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4A913" w14:textId="77777777" w:rsidR="001A0130" w:rsidRDefault="00231601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C5B4509" wp14:editId="43EDF577">
              <wp:simplePos x="0" y="0"/>
              <wp:positionH relativeFrom="page">
                <wp:align>center</wp:align>
              </wp:positionH>
              <wp:positionV relativeFrom="paragraph">
                <wp:posOffset>19050</wp:posOffset>
              </wp:positionV>
              <wp:extent cx="7287768" cy="1261872"/>
              <wp:effectExtent l="0" t="0" r="8890" b="0"/>
              <wp:wrapNone/>
              <wp:docPr id="8" name="Group 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87768" cy="1261872"/>
                        <a:chOff x="0" y="0"/>
                        <a:chExt cx="7287774" cy="1261886"/>
                      </a:xfrm>
                    </wpg:grpSpPr>
                    <wps:wsp>
                      <wps:cNvPr id="7" name="Rectangle: Single Corner Snipped 7"/>
                      <wps:cNvSpPr/>
                      <wps:spPr>
                        <a:xfrm>
                          <a:off x="6" y="14"/>
                          <a:ext cx="7287768" cy="1261872"/>
                        </a:xfrm>
                        <a:prstGeom prst="snip1Rect">
                          <a:avLst>
                            <a:gd name="adj" fmla="val 31803"/>
                          </a:avLst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5" name="Group 5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g:cNvPr>
                      <wpg:cNvGrpSpPr/>
                      <wpg:grpSpPr>
                        <a:xfrm>
                          <a:off x="0" y="0"/>
                          <a:ext cx="7287768" cy="1258824"/>
                          <a:chOff x="0" y="1521"/>
                          <a:chExt cx="7289800" cy="1256163"/>
                        </a:xfrm>
                      </wpg:grpSpPr>
                      <wps:wsp>
                        <wps:cNvPr id="4" name="Rectangle 4">
                          <a:extLst>
                            <a:ext uri="{FF2B5EF4-FFF2-40B4-BE49-F238E27FC236}">
                              <a16:creationId xmlns:a16="http://schemas.microsoft.com/office/drawing/2014/main" id="{453321EE-830F-4C8A-8306-8B61D4CA3A79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6915150" y="57150"/>
                            <a:ext cx="324493" cy="32456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14="http://schemas.microsoft.com/office/drawing/2010/picture" xmlns:pic="http://schemas.openxmlformats.org/drawingml/2006/picture" mc:Ignorable="pic14">
                        <pic:nvPicPr>
                          <pic:cNvPr id="145" name="Picture 145">
                            <a:extLst>
                              <a:ext uri="{FF2B5EF4-FFF2-40B4-BE49-F238E27FC236}">
                                <a16:creationId xmlns:a16="http://schemas.microsoft.com/office/drawing/2014/main" id="{8DB9600B-F413-4EE7-81CF-84636C2F9AAE}"/>
                              </a:ex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">
                            <a:grayscl/>
                            <a:alphaModFix amt="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21"/>
                            <a:ext cx="7289800" cy="1256163"/>
                          </a:xfrm>
                          <a:prstGeom prst="snip1Rect">
                            <a:avLst>
                              <a:gd name="adj" fmla="val 31795"/>
                            </a:avLst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pic:spPr>
                        <pic14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pic14:style>
                      </pic:pic>
                      <wps:wsp>
                        <wps:cNvPr id="6" name="Oval 6">
                          <a:extLst>
                            <a:ext uri="{FF2B5EF4-FFF2-40B4-BE49-F238E27FC236}">
                              <a16:creationId xmlns:a16="http://schemas.microsoft.com/office/drawing/2014/main" id="{2808D0B2-8177-4E67-A7A9-15EC8A5018EE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209550" y="323850"/>
                            <a:ext cx="644436" cy="644436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1919A94" id="Group 8" o:spid="_x0000_s1026" style="position:absolute;margin-left:0;margin-top:1.5pt;width:573.85pt;height:99.35pt;z-index:251660288;mso-position-horizontal:center;mso-position-horizontal-relative:page;mso-width-relative:margin;mso-height-relative:margin" coordsize="72877,1261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">
              <v:shape id="Rectangle: Single Corner Snipped 7" o:spid="_x0000_s1027" style="position:absolute;width:72877;height:12618;visibility:visible;mso-wrap-style:square;v-text-anchor:middle" coordsize="7287768,1261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" path="m,l6886455,r401313,401313l7287768,1261872,,1261872,,xe" fillcolor="#52658f [3206]" stroked="f">
                <v:fill opacity="32896f"/>
                <v:path arrowok="t" o:connecttype="custom" o:connectlocs="0,0;6886455,0;7287768,401313;7287768,1261872;0,1261872;0,0" o:connectangles="0,0,0,0,0,0"/>
              </v:shape>
              <v:group id="Group 5" o:spid="_x0000_s1028" style="position:absolute;width:72877;height:12588" coordorigin=",15" coordsize="72898,12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4" o:spid="_x0000_s1029" style="position:absolute;left:69151;top:571;width:3245;height:32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" fillcolor="#52658f [3206]" stroked="f">
                  <v:fill opacity="32896f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5" o:spid="_x0000_s1030" type="#_x0000_t75" style="position:absolute;top:15;width:72898;height:12561;visibility:visible;mso-wrap-style:square" coordsize="7289800,1256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" path="m,l6890403,r399397,399397l7289800,1256163,,1256163,,xe" filled="t" fillcolor="#52658f [3206]">
                  <v:fill opacity="32896f"/>
                  <v:imagedata r:id="rId2" o:title="" grayscale="t"/>
                  <v:formulas/>
                  <v:path o:extrusionok="t" o:connecttype="custom" o:connectlocs="0,0;6890403,0;7289800,399397;7289800,1256163;0,1256163;0,0" o:connectangles="0,0,0,0,0,0"/>
                </v:shape>
                <v:oval id="Oval 6" o:spid="_x0000_s1031" style="position:absolute;left:2095;top:3238;width:6444;height:6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" fillcolor="#52658f [3206]" stroked="f">
                  <v:fill opacity="32896f"/>
                </v:oval>
              </v:group>
              <w10:wrap anchorx="page"/>
            </v:group>
          </w:pict>
        </mc:Fallback>
      </mc:AlternateContent>
    </w:r>
    <w:r w:rsidR="00914F41" w:rsidRPr="00914F4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B4EB8E1" wp14:editId="761763BB">
              <wp:simplePos x="0" y="0"/>
              <wp:positionH relativeFrom="column">
                <wp:posOffset>48785</wp:posOffset>
              </wp:positionH>
              <wp:positionV relativeFrom="paragraph">
                <wp:posOffset>502920</wp:posOffset>
              </wp:positionV>
              <wp:extent cx="516835" cy="387626"/>
              <wp:effectExtent l="0" t="0" r="0" b="0"/>
              <wp:wrapNone/>
              <wp:docPr id="12" name="Freeform: Shape 11" descr="Icon Content Privacy Lock&#10;">
                <a:extLst xmlns:a="http://schemas.openxmlformats.org/drawingml/2006/main">
                  <a:ext uri="{FF2B5EF4-FFF2-40B4-BE49-F238E27FC236}">
                    <a16:creationId xmlns:a16="http://schemas.microsoft.com/office/drawing/2014/main" id="{C0FFD4ED-4BA8-4A55-B416-F66968E913C8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6835" cy="387626"/>
                      </a:xfrm>
                      <a:custGeom>
                        <a:avLst/>
                        <a:gdLst>
                          <a:gd name="connsiteX0" fmla="*/ 371475 w 571500"/>
                          <a:gd name="connsiteY0" fmla="*/ 304800 h 428625"/>
                          <a:gd name="connsiteX1" fmla="*/ 361950 w 571500"/>
                          <a:gd name="connsiteY1" fmla="*/ 314325 h 428625"/>
                          <a:gd name="connsiteX2" fmla="*/ 371475 w 571500"/>
                          <a:gd name="connsiteY2" fmla="*/ 323850 h 428625"/>
                          <a:gd name="connsiteX3" fmla="*/ 381000 w 571500"/>
                          <a:gd name="connsiteY3" fmla="*/ 314325 h 428625"/>
                          <a:gd name="connsiteX4" fmla="*/ 371475 w 571500"/>
                          <a:gd name="connsiteY4" fmla="*/ 304800 h 428625"/>
                          <a:gd name="connsiteX5" fmla="*/ 361950 w 571500"/>
                          <a:gd name="connsiteY5" fmla="*/ 287266 h 428625"/>
                          <a:gd name="connsiteX6" fmla="*/ 398415 w 571500"/>
                          <a:gd name="connsiteY6" fmla="*/ 304682 h 428625"/>
                          <a:gd name="connsiteX7" fmla="*/ 381000 w 571500"/>
                          <a:gd name="connsiteY7" fmla="*/ 341148 h 428625"/>
                          <a:gd name="connsiteX8" fmla="*/ 381000 w 571500"/>
                          <a:gd name="connsiteY8" fmla="*/ 381000 h 428625"/>
                          <a:gd name="connsiteX9" fmla="*/ 361950 w 571500"/>
                          <a:gd name="connsiteY9" fmla="*/ 381000 h 428625"/>
                          <a:gd name="connsiteX10" fmla="*/ 361950 w 571500"/>
                          <a:gd name="connsiteY10" fmla="*/ 341148 h 428625"/>
                          <a:gd name="connsiteX11" fmla="*/ 344534 w 571500"/>
                          <a:gd name="connsiteY11" fmla="*/ 323732 h 428625"/>
                          <a:gd name="connsiteX12" fmla="*/ 361950 w 571500"/>
                          <a:gd name="connsiteY12" fmla="*/ 287266 h 428625"/>
                          <a:gd name="connsiteX13" fmla="*/ 285750 w 571500"/>
                          <a:gd name="connsiteY13" fmla="*/ 257175 h 428625"/>
                          <a:gd name="connsiteX14" fmla="*/ 285750 w 571500"/>
                          <a:gd name="connsiteY14" fmla="*/ 409575 h 428625"/>
                          <a:gd name="connsiteX15" fmla="*/ 457200 w 571500"/>
                          <a:gd name="connsiteY15" fmla="*/ 409575 h 428625"/>
                          <a:gd name="connsiteX16" fmla="*/ 457200 w 571500"/>
                          <a:gd name="connsiteY16" fmla="*/ 257175 h 428625"/>
                          <a:gd name="connsiteX17" fmla="*/ 85849 w 571500"/>
                          <a:gd name="connsiteY17" fmla="*/ 209550 h 428625"/>
                          <a:gd name="connsiteX18" fmla="*/ 66675 w 571500"/>
                          <a:gd name="connsiteY18" fmla="*/ 228724 h 428625"/>
                          <a:gd name="connsiteX19" fmla="*/ 66675 w 571500"/>
                          <a:gd name="connsiteY19" fmla="*/ 285750 h 428625"/>
                          <a:gd name="connsiteX20" fmla="*/ 142875 w 571500"/>
                          <a:gd name="connsiteY20" fmla="*/ 285750 h 428625"/>
                          <a:gd name="connsiteX21" fmla="*/ 142875 w 571500"/>
                          <a:gd name="connsiteY21" fmla="*/ 228724 h 428625"/>
                          <a:gd name="connsiteX22" fmla="*/ 123701 w 571500"/>
                          <a:gd name="connsiteY22" fmla="*/ 209550 h 428625"/>
                          <a:gd name="connsiteX23" fmla="*/ 371475 w 571500"/>
                          <a:gd name="connsiteY23" fmla="*/ 180975 h 428625"/>
                          <a:gd name="connsiteX24" fmla="*/ 342900 w 571500"/>
                          <a:gd name="connsiteY24" fmla="*/ 209550 h 428625"/>
                          <a:gd name="connsiteX25" fmla="*/ 342900 w 571500"/>
                          <a:gd name="connsiteY25" fmla="*/ 238125 h 428625"/>
                          <a:gd name="connsiteX26" fmla="*/ 400050 w 571500"/>
                          <a:gd name="connsiteY26" fmla="*/ 238125 h 428625"/>
                          <a:gd name="connsiteX27" fmla="*/ 400050 w 571500"/>
                          <a:gd name="connsiteY27" fmla="*/ 209550 h 428625"/>
                          <a:gd name="connsiteX28" fmla="*/ 371475 w 571500"/>
                          <a:gd name="connsiteY28" fmla="*/ 180975 h 428625"/>
                          <a:gd name="connsiteX29" fmla="*/ 371475 w 571500"/>
                          <a:gd name="connsiteY29" fmla="*/ 142875 h 428625"/>
                          <a:gd name="connsiteX30" fmla="*/ 304800 w 571500"/>
                          <a:gd name="connsiteY30" fmla="*/ 209550 h 428625"/>
                          <a:gd name="connsiteX31" fmla="*/ 304800 w 571500"/>
                          <a:gd name="connsiteY31" fmla="*/ 238125 h 428625"/>
                          <a:gd name="connsiteX32" fmla="*/ 323850 w 571500"/>
                          <a:gd name="connsiteY32" fmla="*/ 238125 h 428625"/>
                          <a:gd name="connsiteX33" fmla="*/ 323850 w 571500"/>
                          <a:gd name="connsiteY33" fmla="*/ 209550 h 428625"/>
                          <a:gd name="connsiteX34" fmla="*/ 371475 w 571500"/>
                          <a:gd name="connsiteY34" fmla="*/ 161925 h 428625"/>
                          <a:gd name="connsiteX35" fmla="*/ 419100 w 571500"/>
                          <a:gd name="connsiteY35" fmla="*/ 209550 h 428625"/>
                          <a:gd name="connsiteX36" fmla="*/ 419100 w 571500"/>
                          <a:gd name="connsiteY36" fmla="*/ 238125 h 428625"/>
                          <a:gd name="connsiteX37" fmla="*/ 438150 w 571500"/>
                          <a:gd name="connsiteY37" fmla="*/ 238125 h 428625"/>
                          <a:gd name="connsiteX38" fmla="*/ 438150 w 571500"/>
                          <a:gd name="connsiteY38" fmla="*/ 209550 h 428625"/>
                          <a:gd name="connsiteX39" fmla="*/ 371475 w 571500"/>
                          <a:gd name="connsiteY39" fmla="*/ 142875 h 428625"/>
                          <a:gd name="connsiteX40" fmla="*/ 85725 w 571500"/>
                          <a:gd name="connsiteY40" fmla="*/ 133350 h 428625"/>
                          <a:gd name="connsiteX41" fmla="*/ 85725 w 571500"/>
                          <a:gd name="connsiteY41" fmla="*/ 171450 h 428625"/>
                          <a:gd name="connsiteX42" fmla="*/ 104775 w 571500"/>
                          <a:gd name="connsiteY42" fmla="*/ 190500 h 428625"/>
                          <a:gd name="connsiteX43" fmla="*/ 123825 w 571500"/>
                          <a:gd name="connsiteY43" fmla="*/ 171450 h 428625"/>
                          <a:gd name="connsiteX44" fmla="*/ 123825 w 571500"/>
                          <a:gd name="connsiteY44" fmla="*/ 133350 h 428625"/>
                          <a:gd name="connsiteX45" fmla="*/ 76200 w 571500"/>
                          <a:gd name="connsiteY45" fmla="*/ 114300 h 428625"/>
                          <a:gd name="connsiteX46" fmla="*/ 133350 w 571500"/>
                          <a:gd name="connsiteY46" fmla="*/ 114300 h 428625"/>
                          <a:gd name="connsiteX47" fmla="*/ 142875 w 571500"/>
                          <a:gd name="connsiteY47" fmla="*/ 123825 h 428625"/>
                          <a:gd name="connsiteX48" fmla="*/ 142875 w 571500"/>
                          <a:gd name="connsiteY48" fmla="*/ 171450 h 428625"/>
                          <a:gd name="connsiteX49" fmla="*/ 136303 w 571500"/>
                          <a:gd name="connsiteY49" fmla="*/ 192805 h 428625"/>
                          <a:gd name="connsiteX50" fmla="*/ 161925 w 571500"/>
                          <a:gd name="connsiteY50" fmla="*/ 228724 h 428625"/>
                          <a:gd name="connsiteX51" fmla="*/ 161925 w 571500"/>
                          <a:gd name="connsiteY51" fmla="*/ 295275 h 428625"/>
                          <a:gd name="connsiteX52" fmla="*/ 152400 w 571500"/>
                          <a:gd name="connsiteY52" fmla="*/ 304800 h 428625"/>
                          <a:gd name="connsiteX53" fmla="*/ 57150 w 571500"/>
                          <a:gd name="connsiteY53" fmla="*/ 304800 h 428625"/>
                          <a:gd name="connsiteX54" fmla="*/ 47625 w 571500"/>
                          <a:gd name="connsiteY54" fmla="*/ 295275 h 428625"/>
                          <a:gd name="connsiteX55" fmla="*/ 47625 w 571500"/>
                          <a:gd name="connsiteY55" fmla="*/ 228724 h 428625"/>
                          <a:gd name="connsiteX56" fmla="*/ 73247 w 571500"/>
                          <a:gd name="connsiteY56" fmla="*/ 192805 h 428625"/>
                          <a:gd name="connsiteX57" fmla="*/ 66675 w 571500"/>
                          <a:gd name="connsiteY57" fmla="*/ 171450 h 428625"/>
                          <a:gd name="connsiteX58" fmla="*/ 66675 w 571500"/>
                          <a:gd name="connsiteY58" fmla="*/ 123825 h 428625"/>
                          <a:gd name="connsiteX59" fmla="*/ 76200 w 571500"/>
                          <a:gd name="connsiteY59" fmla="*/ 114300 h 428625"/>
                          <a:gd name="connsiteX60" fmla="*/ 19050 w 571500"/>
                          <a:gd name="connsiteY60" fmla="*/ 95250 h 428625"/>
                          <a:gd name="connsiteX61" fmla="*/ 19050 w 571500"/>
                          <a:gd name="connsiteY61" fmla="*/ 323850 h 428625"/>
                          <a:gd name="connsiteX62" fmla="*/ 266700 w 571500"/>
                          <a:gd name="connsiteY62" fmla="*/ 323850 h 428625"/>
                          <a:gd name="connsiteX63" fmla="*/ 266700 w 571500"/>
                          <a:gd name="connsiteY63" fmla="*/ 247650 h 428625"/>
                          <a:gd name="connsiteX64" fmla="*/ 276225 w 571500"/>
                          <a:gd name="connsiteY64" fmla="*/ 238125 h 428625"/>
                          <a:gd name="connsiteX65" fmla="*/ 285750 w 571500"/>
                          <a:gd name="connsiteY65" fmla="*/ 238125 h 428625"/>
                          <a:gd name="connsiteX66" fmla="*/ 285750 w 571500"/>
                          <a:gd name="connsiteY66" fmla="*/ 209550 h 428625"/>
                          <a:gd name="connsiteX67" fmla="*/ 371475 w 571500"/>
                          <a:gd name="connsiteY67" fmla="*/ 123825 h 428625"/>
                          <a:gd name="connsiteX68" fmla="*/ 457200 w 571500"/>
                          <a:gd name="connsiteY68" fmla="*/ 209550 h 428625"/>
                          <a:gd name="connsiteX69" fmla="*/ 457200 w 571500"/>
                          <a:gd name="connsiteY69" fmla="*/ 238125 h 428625"/>
                          <a:gd name="connsiteX70" fmla="*/ 466725 w 571500"/>
                          <a:gd name="connsiteY70" fmla="*/ 238125 h 428625"/>
                          <a:gd name="connsiteX71" fmla="*/ 476250 w 571500"/>
                          <a:gd name="connsiteY71" fmla="*/ 247650 h 428625"/>
                          <a:gd name="connsiteX72" fmla="*/ 476250 w 571500"/>
                          <a:gd name="connsiteY72" fmla="*/ 323850 h 428625"/>
                          <a:gd name="connsiteX73" fmla="*/ 552450 w 571500"/>
                          <a:gd name="connsiteY73" fmla="*/ 323850 h 428625"/>
                          <a:gd name="connsiteX74" fmla="*/ 552450 w 571500"/>
                          <a:gd name="connsiteY74" fmla="*/ 95250 h 428625"/>
                          <a:gd name="connsiteX75" fmla="*/ 514350 w 571500"/>
                          <a:gd name="connsiteY75" fmla="*/ 38100 h 428625"/>
                          <a:gd name="connsiteX76" fmla="*/ 533400 w 571500"/>
                          <a:gd name="connsiteY76" fmla="*/ 38100 h 428625"/>
                          <a:gd name="connsiteX77" fmla="*/ 533400 w 571500"/>
                          <a:gd name="connsiteY77" fmla="*/ 57150 h 428625"/>
                          <a:gd name="connsiteX78" fmla="*/ 514350 w 571500"/>
                          <a:gd name="connsiteY78" fmla="*/ 57150 h 428625"/>
                          <a:gd name="connsiteX79" fmla="*/ 476250 w 571500"/>
                          <a:gd name="connsiteY79" fmla="*/ 38100 h 428625"/>
                          <a:gd name="connsiteX80" fmla="*/ 495300 w 571500"/>
                          <a:gd name="connsiteY80" fmla="*/ 38100 h 428625"/>
                          <a:gd name="connsiteX81" fmla="*/ 495300 w 571500"/>
                          <a:gd name="connsiteY81" fmla="*/ 57150 h 428625"/>
                          <a:gd name="connsiteX82" fmla="*/ 476250 w 571500"/>
                          <a:gd name="connsiteY82" fmla="*/ 57150 h 428625"/>
                          <a:gd name="connsiteX83" fmla="*/ 19050 w 571500"/>
                          <a:gd name="connsiteY83" fmla="*/ 19050 h 428625"/>
                          <a:gd name="connsiteX84" fmla="*/ 19050 w 571500"/>
                          <a:gd name="connsiteY84" fmla="*/ 76200 h 428625"/>
                          <a:gd name="connsiteX85" fmla="*/ 552450 w 571500"/>
                          <a:gd name="connsiteY85" fmla="*/ 76200 h 428625"/>
                          <a:gd name="connsiteX86" fmla="*/ 552450 w 571500"/>
                          <a:gd name="connsiteY86" fmla="*/ 19050 h 428625"/>
                          <a:gd name="connsiteX87" fmla="*/ 9525 w 571500"/>
                          <a:gd name="connsiteY87" fmla="*/ 0 h 428625"/>
                          <a:gd name="connsiteX88" fmla="*/ 561975 w 571500"/>
                          <a:gd name="connsiteY88" fmla="*/ 0 h 428625"/>
                          <a:gd name="connsiteX89" fmla="*/ 571500 w 571500"/>
                          <a:gd name="connsiteY89" fmla="*/ 9525 h 428625"/>
                          <a:gd name="connsiteX90" fmla="*/ 571500 w 571500"/>
                          <a:gd name="connsiteY90" fmla="*/ 333375 h 428625"/>
                          <a:gd name="connsiteX91" fmla="*/ 561975 w 571500"/>
                          <a:gd name="connsiteY91" fmla="*/ 342900 h 428625"/>
                          <a:gd name="connsiteX92" fmla="*/ 476250 w 571500"/>
                          <a:gd name="connsiteY92" fmla="*/ 342900 h 428625"/>
                          <a:gd name="connsiteX93" fmla="*/ 476250 w 571500"/>
                          <a:gd name="connsiteY93" fmla="*/ 419100 h 428625"/>
                          <a:gd name="connsiteX94" fmla="*/ 466725 w 571500"/>
                          <a:gd name="connsiteY94" fmla="*/ 428625 h 428625"/>
                          <a:gd name="connsiteX95" fmla="*/ 276225 w 571500"/>
                          <a:gd name="connsiteY95" fmla="*/ 428625 h 428625"/>
                          <a:gd name="connsiteX96" fmla="*/ 266700 w 571500"/>
                          <a:gd name="connsiteY96" fmla="*/ 419100 h 428625"/>
                          <a:gd name="connsiteX97" fmla="*/ 266700 w 571500"/>
                          <a:gd name="connsiteY97" fmla="*/ 342900 h 428625"/>
                          <a:gd name="connsiteX98" fmla="*/ 9525 w 571500"/>
                          <a:gd name="connsiteY98" fmla="*/ 342900 h 428625"/>
                          <a:gd name="connsiteX99" fmla="*/ 0 w 571500"/>
                          <a:gd name="connsiteY99" fmla="*/ 333375 h 428625"/>
                          <a:gd name="connsiteX100" fmla="*/ 0 w 571500"/>
                          <a:gd name="connsiteY100" fmla="*/ 9525 h 428625"/>
                          <a:gd name="connsiteX101" fmla="*/ 9525 w 571500"/>
                          <a:gd name="connsiteY101" fmla="*/ 0 h 42862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</a:cxnLst>
                        <a:rect l="l" t="t" r="r" b="b"/>
                        <a:pathLst>
                          <a:path w="571500" h="428625">
                            <a:moveTo>
                              <a:pt x="371475" y="304800"/>
                            </a:moveTo>
                            <a:cubicBezTo>
                              <a:pt x="366214" y="304800"/>
                              <a:pt x="361950" y="309065"/>
                              <a:pt x="361950" y="314325"/>
                            </a:cubicBezTo>
                            <a:cubicBezTo>
                              <a:pt x="361950" y="319586"/>
                              <a:pt x="366214" y="323850"/>
                              <a:pt x="371475" y="323850"/>
                            </a:cubicBezTo>
                            <a:cubicBezTo>
                              <a:pt x="376735" y="323850"/>
                              <a:pt x="381000" y="319586"/>
                              <a:pt x="381000" y="314325"/>
                            </a:cubicBezTo>
                            <a:cubicBezTo>
                              <a:pt x="381000" y="309065"/>
                              <a:pt x="376735" y="304800"/>
                              <a:pt x="371475" y="304800"/>
                            </a:cubicBezTo>
                            <a:close/>
                            <a:moveTo>
                              <a:pt x="361950" y="287266"/>
                            </a:moveTo>
                            <a:cubicBezTo>
                              <a:pt x="376829" y="282006"/>
                              <a:pt x="393154" y="289803"/>
                              <a:pt x="398415" y="304682"/>
                            </a:cubicBezTo>
                            <a:cubicBezTo>
                              <a:pt x="403676" y="319561"/>
                              <a:pt x="395879" y="335887"/>
                              <a:pt x="381000" y="341148"/>
                            </a:cubicBezTo>
                            <a:lnTo>
                              <a:pt x="381000" y="381000"/>
                            </a:lnTo>
                            <a:lnTo>
                              <a:pt x="361950" y="381000"/>
                            </a:lnTo>
                            <a:lnTo>
                              <a:pt x="361950" y="341148"/>
                            </a:lnTo>
                            <a:cubicBezTo>
                              <a:pt x="353812" y="338270"/>
                              <a:pt x="347411" y="331869"/>
                              <a:pt x="344534" y="323732"/>
                            </a:cubicBezTo>
                            <a:cubicBezTo>
                              <a:pt x="339273" y="308853"/>
                              <a:pt x="347071" y="292526"/>
                              <a:pt x="361950" y="287266"/>
                            </a:cubicBezTo>
                            <a:close/>
                            <a:moveTo>
                              <a:pt x="285750" y="257175"/>
                            </a:moveTo>
                            <a:lnTo>
                              <a:pt x="285750" y="409575"/>
                            </a:lnTo>
                            <a:lnTo>
                              <a:pt x="457200" y="409575"/>
                            </a:lnTo>
                            <a:lnTo>
                              <a:pt x="457200" y="257175"/>
                            </a:lnTo>
                            <a:close/>
                            <a:moveTo>
                              <a:pt x="85849" y="209550"/>
                            </a:moveTo>
                            <a:cubicBezTo>
                              <a:pt x="75264" y="209560"/>
                              <a:pt x="66685" y="218139"/>
                              <a:pt x="66675" y="228724"/>
                            </a:cubicBezTo>
                            <a:lnTo>
                              <a:pt x="66675" y="285750"/>
                            </a:lnTo>
                            <a:lnTo>
                              <a:pt x="142875" y="285750"/>
                            </a:lnTo>
                            <a:lnTo>
                              <a:pt x="142875" y="228724"/>
                            </a:lnTo>
                            <a:cubicBezTo>
                              <a:pt x="142865" y="218139"/>
                              <a:pt x="134286" y="209560"/>
                              <a:pt x="123701" y="209550"/>
                            </a:cubicBezTo>
                            <a:close/>
                            <a:moveTo>
                              <a:pt x="371475" y="180975"/>
                            </a:moveTo>
                            <a:cubicBezTo>
                              <a:pt x="355693" y="180975"/>
                              <a:pt x="342900" y="193768"/>
                              <a:pt x="342900" y="209550"/>
                            </a:cubicBezTo>
                            <a:lnTo>
                              <a:pt x="342900" y="238125"/>
                            </a:lnTo>
                            <a:lnTo>
                              <a:pt x="400050" y="238125"/>
                            </a:lnTo>
                            <a:lnTo>
                              <a:pt x="400050" y="209550"/>
                            </a:lnTo>
                            <a:cubicBezTo>
                              <a:pt x="400050" y="193768"/>
                              <a:pt x="387257" y="180975"/>
                              <a:pt x="371475" y="180975"/>
                            </a:cubicBezTo>
                            <a:close/>
                            <a:moveTo>
                              <a:pt x="371475" y="142875"/>
                            </a:moveTo>
                            <a:cubicBezTo>
                              <a:pt x="334651" y="142875"/>
                              <a:pt x="304800" y="172726"/>
                              <a:pt x="304800" y="209550"/>
                            </a:cubicBezTo>
                            <a:lnTo>
                              <a:pt x="304800" y="238125"/>
                            </a:lnTo>
                            <a:lnTo>
                              <a:pt x="323850" y="238125"/>
                            </a:lnTo>
                            <a:lnTo>
                              <a:pt x="323850" y="209550"/>
                            </a:lnTo>
                            <a:cubicBezTo>
                              <a:pt x="323881" y="183260"/>
                              <a:pt x="345185" y="161956"/>
                              <a:pt x="371475" y="161925"/>
                            </a:cubicBezTo>
                            <a:cubicBezTo>
                              <a:pt x="397765" y="161956"/>
                              <a:pt x="419069" y="183260"/>
                              <a:pt x="419100" y="209550"/>
                            </a:cubicBezTo>
                            <a:lnTo>
                              <a:pt x="419100" y="238125"/>
                            </a:lnTo>
                            <a:lnTo>
                              <a:pt x="438150" y="238125"/>
                            </a:lnTo>
                            <a:lnTo>
                              <a:pt x="438150" y="209550"/>
                            </a:lnTo>
                            <a:cubicBezTo>
                              <a:pt x="438150" y="172726"/>
                              <a:pt x="408299" y="142875"/>
                              <a:pt x="371475" y="142875"/>
                            </a:cubicBezTo>
                            <a:close/>
                            <a:moveTo>
                              <a:pt x="85725" y="133350"/>
                            </a:moveTo>
                            <a:lnTo>
                              <a:pt x="85725" y="171450"/>
                            </a:lnTo>
                            <a:cubicBezTo>
                              <a:pt x="85725" y="181971"/>
                              <a:pt x="94254" y="190500"/>
                              <a:pt x="104775" y="190500"/>
                            </a:cubicBezTo>
                            <a:cubicBezTo>
                              <a:pt x="115296" y="190500"/>
                              <a:pt x="123825" y="181971"/>
                              <a:pt x="123825" y="171450"/>
                            </a:cubicBezTo>
                            <a:lnTo>
                              <a:pt x="123825" y="133350"/>
                            </a:lnTo>
                            <a:close/>
                            <a:moveTo>
                              <a:pt x="76200" y="114300"/>
                            </a:moveTo>
                            <a:lnTo>
                              <a:pt x="133350" y="114300"/>
                            </a:lnTo>
                            <a:cubicBezTo>
                              <a:pt x="138611" y="114300"/>
                              <a:pt x="142875" y="118564"/>
                              <a:pt x="142875" y="123825"/>
                            </a:cubicBezTo>
                            <a:lnTo>
                              <a:pt x="142875" y="171450"/>
                            </a:lnTo>
                            <a:cubicBezTo>
                              <a:pt x="142882" y="179067"/>
                              <a:pt x="140591" y="186510"/>
                              <a:pt x="136303" y="192805"/>
                            </a:cubicBezTo>
                            <a:cubicBezTo>
                              <a:pt x="151602" y="198126"/>
                              <a:pt x="161874" y="212527"/>
                              <a:pt x="161925" y="228724"/>
                            </a:cubicBezTo>
                            <a:lnTo>
                              <a:pt x="161925" y="295275"/>
                            </a:lnTo>
                            <a:cubicBezTo>
                              <a:pt x="161925" y="300536"/>
                              <a:pt x="157661" y="304800"/>
                              <a:pt x="152400" y="304800"/>
                            </a:cubicBezTo>
                            <a:lnTo>
                              <a:pt x="57150" y="304800"/>
                            </a:lnTo>
                            <a:cubicBezTo>
                              <a:pt x="51890" y="304800"/>
                              <a:pt x="47625" y="300536"/>
                              <a:pt x="47625" y="295275"/>
                            </a:cubicBezTo>
                            <a:lnTo>
                              <a:pt x="47625" y="228724"/>
                            </a:lnTo>
                            <a:cubicBezTo>
                              <a:pt x="47676" y="212527"/>
                              <a:pt x="57948" y="198126"/>
                              <a:pt x="73247" y="192805"/>
                            </a:cubicBezTo>
                            <a:cubicBezTo>
                              <a:pt x="68959" y="186510"/>
                              <a:pt x="66668" y="179067"/>
                              <a:pt x="66675" y="171450"/>
                            </a:cubicBezTo>
                            <a:lnTo>
                              <a:pt x="66675" y="123825"/>
                            </a:lnTo>
                            <a:cubicBezTo>
                              <a:pt x="66675" y="118564"/>
                              <a:pt x="70939" y="114300"/>
                              <a:pt x="76200" y="114300"/>
                            </a:cubicBezTo>
                            <a:close/>
                            <a:moveTo>
                              <a:pt x="19050" y="95250"/>
                            </a:moveTo>
                            <a:lnTo>
                              <a:pt x="19050" y="323850"/>
                            </a:lnTo>
                            <a:lnTo>
                              <a:pt x="266700" y="323850"/>
                            </a:lnTo>
                            <a:lnTo>
                              <a:pt x="266700" y="247650"/>
                            </a:lnTo>
                            <a:cubicBezTo>
                              <a:pt x="266700" y="242389"/>
                              <a:pt x="270964" y="238125"/>
                              <a:pt x="276225" y="238125"/>
                            </a:cubicBezTo>
                            <a:lnTo>
                              <a:pt x="285750" y="238125"/>
                            </a:lnTo>
                            <a:lnTo>
                              <a:pt x="285750" y="209550"/>
                            </a:lnTo>
                            <a:cubicBezTo>
                              <a:pt x="285750" y="162205"/>
                              <a:pt x="324130" y="123825"/>
                              <a:pt x="371475" y="123825"/>
                            </a:cubicBezTo>
                            <a:cubicBezTo>
                              <a:pt x="418820" y="123825"/>
                              <a:pt x="457200" y="162205"/>
                              <a:pt x="457200" y="209550"/>
                            </a:cubicBezTo>
                            <a:lnTo>
                              <a:pt x="457200" y="238125"/>
                            </a:lnTo>
                            <a:lnTo>
                              <a:pt x="466725" y="238125"/>
                            </a:lnTo>
                            <a:cubicBezTo>
                              <a:pt x="471986" y="238125"/>
                              <a:pt x="476250" y="242389"/>
                              <a:pt x="476250" y="247650"/>
                            </a:cubicBezTo>
                            <a:lnTo>
                              <a:pt x="476250" y="323850"/>
                            </a:lnTo>
                            <a:lnTo>
                              <a:pt x="552450" y="323850"/>
                            </a:lnTo>
                            <a:lnTo>
                              <a:pt x="552450" y="95250"/>
                            </a:lnTo>
                            <a:close/>
                            <a:moveTo>
                              <a:pt x="514350" y="38100"/>
                            </a:moveTo>
                            <a:lnTo>
                              <a:pt x="533400" y="38100"/>
                            </a:lnTo>
                            <a:lnTo>
                              <a:pt x="533400" y="57150"/>
                            </a:lnTo>
                            <a:lnTo>
                              <a:pt x="514350" y="57150"/>
                            </a:lnTo>
                            <a:close/>
                            <a:moveTo>
                              <a:pt x="476250" y="38100"/>
                            </a:moveTo>
                            <a:lnTo>
                              <a:pt x="495300" y="38100"/>
                            </a:lnTo>
                            <a:lnTo>
                              <a:pt x="495300" y="57150"/>
                            </a:lnTo>
                            <a:lnTo>
                              <a:pt x="476250" y="57150"/>
                            </a:lnTo>
                            <a:close/>
                            <a:moveTo>
                              <a:pt x="19050" y="19050"/>
                            </a:moveTo>
                            <a:lnTo>
                              <a:pt x="19050" y="76200"/>
                            </a:lnTo>
                            <a:lnTo>
                              <a:pt x="552450" y="76200"/>
                            </a:lnTo>
                            <a:lnTo>
                              <a:pt x="552450" y="19050"/>
                            </a:lnTo>
                            <a:close/>
                            <a:moveTo>
                              <a:pt x="9525" y="0"/>
                            </a:moveTo>
                            <a:lnTo>
                              <a:pt x="561975" y="0"/>
                            </a:lnTo>
                            <a:cubicBezTo>
                              <a:pt x="567236" y="0"/>
                              <a:pt x="571500" y="4264"/>
                              <a:pt x="571500" y="9525"/>
                            </a:cubicBezTo>
                            <a:lnTo>
                              <a:pt x="571500" y="333375"/>
                            </a:lnTo>
                            <a:cubicBezTo>
                              <a:pt x="571500" y="338636"/>
                              <a:pt x="567236" y="342900"/>
                              <a:pt x="561975" y="342900"/>
                            </a:cubicBezTo>
                            <a:lnTo>
                              <a:pt x="476250" y="342900"/>
                            </a:lnTo>
                            <a:lnTo>
                              <a:pt x="476250" y="419100"/>
                            </a:lnTo>
                            <a:cubicBezTo>
                              <a:pt x="476250" y="424361"/>
                              <a:pt x="471986" y="428625"/>
                              <a:pt x="466725" y="428625"/>
                            </a:cubicBezTo>
                            <a:lnTo>
                              <a:pt x="276225" y="428625"/>
                            </a:lnTo>
                            <a:cubicBezTo>
                              <a:pt x="270964" y="428625"/>
                              <a:pt x="266700" y="424361"/>
                              <a:pt x="266700" y="419100"/>
                            </a:cubicBezTo>
                            <a:lnTo>
                              <a:pt x="266700" y="342900"/>
                            </a:lnTo>
                            <a:lnTo>
                              <a:pt x="9525" y="342900"/>
                            </a:lnTo>
                            <a:cubicBezTo>
                              <a:pt x="4265" y="342900"/>
                              <a:pt x="0" y="338636"/>
                              <a:pt x="0" y="333375"/>
                            </a:cubicBezTo>
                            <a:lnTo>
                              <a:pt x="0" y="9525"/>
                            </a:lnTo>
                            <a:cubicBezTo>
                              <a:pt x="0" y="4264"/>
                              <a:pt x="4265" y="0"/>
                              <a:pt x="9525" y="0"/>
                            </a:cubicBezTo>
                            <a:close/>
                          </a:path>
                        </a:pathLst>
                      </a:custGeom>
                      <a:solidFill>
                        <a:schemeClr val="bg1"/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2E9F1F" id="Freeform: Shape 11" o:spid="_x0000_s1026" alt="Icon Content Privacy Lock&#10;" style="position:absolute;margin-left:3.85pt;margin-top:39.6pt;width:40.7pt;height:3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1500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" path="m371475,304800v-5261,,-9525,4265,-9525,9525c361950,319586,366214,323850,371475,323850v5260,,9525,-4264,9525,-9525c381000,309065,376735,304800,371475,304800xm361950,287266v14879,-5260,31204,2537,36465,17416c403676,319561,395879,335887,381000,341148r,39852l361950,381000r,-39852c353812,338270,347411,331869,344534,323732v-5261,-14879,2537,-31206,17416,-36466xm285750,257175r,152400l457200,409575r,-152400l285750,257175xm85849,209550v-10585,10,-19164,8589,-19174,19174l66675,285750r76200,l142875,228724v-10,-10585,-8589,-19164,-19174,-19174l85849,209550xm371475,180975v-15782,,-28575,12793,-28575,28575l342900,238125r57150,l400050,209550v,-15782,-12793,-28575,-28575,-28575xm371475,142875v-36824,,-66675,29851,-66675,66675l304800,238125r19050,l323850,209550v31,-26290,21335,-47594,47625,-47625c397765,161956,419069,183260,419100,209550r,28575l438150,238125r,-28575c438150,172726,408299,142875,371475,142875xm85725,133350r,38100c85725,181971,94254,190500,104775,190500v10521,,19050,-8529,19050,-19050l123825,133350r-38100,xm76200,114300r57150,c138611,114300,142875,118564,142875,123825r,47625c142882,179067,140591,186510,136303,192805v15299,5321,25571,19722,25622,35919l161925,295275v,5261,-4264,9525,-9525,9525l57150,304800v-5260,,-9525,-4264,-9525,-9525l47625,228724v51,-16197,10323,-30598,25622,-35919c68959,186510,66668,179067,66675,171450r,-47625c66675,118564,70939,114300,76200,114300xm19050,95250r,228600l266700,323850r,-76200c266700,242389,270964,238125,276225,238125r9525,l285750,209550v,-47345,38380,-85725,85725,-85725c418820,123825,457200,162205,457200,209550r,28575l466725,238125v5261,,9525,4264,9525,9525l476250,323850r76200,l552450,95250r-533400,xm514350,38100r19050,l533400,57150r-19050,l514350,38100xm476250,38100r19050,l495300,57150r-19050,l476250,38100xm19050,19050r,57150l552450,76200r,-57150l19050,19050xm9525,l561975,v5261,,9525,4264,9525,9525l571500,333375v,5261,-4264,9525,-9525,9525l476250,342900r,76200c476250,424361,471986,428625,466725,428625r-190500,c270964,428625,266700,424361,266700,419100r,-76200l9525,342900c4265,342900,,338636,,333375l,9525c,4264,4265,,9525,xe" fillcolor="white [3212]" stroked="f">
              <v:stroke joinstyle="miter"/>
              <v:path arrowok="t" o:connecttype="custom" o:connectlocs="335943,275645;327329,284259;335943,292873;344557,284259;335943,275645;327329,259788;360306,275538;344557,308516;344557,344556;327329,344556;327329,308516;311579,292766;327329,259788;258417,232576;258417,370398;413468,370398;413468,232576;77637,189506;60297,206846;60297,258417;129209,258417;129209,206846;111869,189506;335943,163664;310101,189506;310101,215348;361785,215348;361785,189506;335943,163664;335943,129209;275645,189506;275645,215348;292873,215348;292873,189506;335943,146436;379012,189506;379012,215348;396240,215348;396240,189506;335943,129209;77525,120595;77525,155050;94753,172278;111981,155050;111981,120595;68911,103367;120595,103367;129209,111981;129209,155050;123265,174363;146437,206846;146437,267031;137823,275645;51684,275645;43070,267031;43070,206846;66241,174363;60297,155050;60297,111981;68911,103367;17228,86139;17228,292873;241190,292873;241190,223962;249804,215348;258417,215348;258417,189506;335943,111981;413468,189506;413468,215348;422082,215348;430696,223962;430696,292873;499607,292873;499607,86139;465152,34456;482379,34456;482379,51683;465152,51683;430696,34456;447924,34456;447924,51683;430696,51683;17228,17228;17228,68911;499607,68911;499607,17228;8614,0;508221,0;516835,8614;516835,301487;508221,310101;430696,310101;430696,379012;422082,387626;249804,387626;241190,379012;241190,310101;8614,310101;0,301487;0,8614;8614,0" o:connectangles="0,0,0,0,0,0,0,0,0,0,0,0,0,0,0,0,0,0,0,0,0,0,0,0,0,0,0,0,0,0,0,0,0,0,0,0,0,0,0,0,0,0,0,0,0,0,0,0,0,0,0,0,0,0,0,0,0,0,0,0,0,0,0,0,0,0,0,0,0,0,0,0,0,0,0,0,0,0,0,0,0,0,0,0,0,0,0,0,0,0,0,0,0,0,0,0,0,0,0,0,0,0"/>
            </v:shape>
          </w:pict>
        </mc:Fallback>
      </mc:AlternateContent>
    </w:r>
    <w:r w:rsidR="001A0130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A59EE86" wp14:editId="6720729A">
              <wp:simplePos x="0" y="0"/>
              <wp:positionH relativeFrom="page">
                <wp:align>center</wp:align>
              </wp:positionH>
              <wp:positionV relativeFrom="paragraph">
                <wp:posOffset>1280160</wp:posOffset>
              </wp:positionV>
              <wp:extent cx="7287768" cy="8321040"/>
              <wp:effectExtent l="0" t="0" r="8890" b="0"/>
              <wp:wrapNone/>
              <wp:docPr id="3" name="Rectangle 3">
                <a:extLst xmlns:a="http://schemas.openxmlformats.org/drawingml/2006/main">
                  <a:ext uri="{FF2B5EF4-FFF2-40B4-BE49-F238E27FC236}">
                    <a16:creationId xmlns:a16="http://schemas.microsoft.com/office/drawing/2014/main" id="{4FB03EB0-31AC-464A-A4CF-52AA945A224D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87768" cy="832104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83000</wp14:pctHeight>
              </wp14:sizeRelV>
            </wp:anchor>
          </w:drawing>
        </mc:Choice>
        <mc:Fallback>
          <w:pict>
            <v:rect w14:anchorId="12526DA2" id="Rectangle 3" o:spid="_x0000_s1026" style="position:absolute;margin-left:0;margin-top:100.8pt;width:573.85pt;height:655.2pt;z-index:251653120;visibility:visible;mso-wrap-style:square;mso-width-percent:0;mso-height-percent:83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83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" fillcolor="#f2f2f2 [3052]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134D4"/>
    <w:multiLevelType w:val="hybridMultilevel"/>
    <w:tmpl w:val="B19429EC"/>
    <w:lvl w:ilvl="0" w:tplc="BAC48D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F42D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30BB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9E55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98B6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5A3B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A230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FEE8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7AD2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C70EF3"/>
    <w:multiLevelType w:val="hybridMultilevel"/>
    <w:tmpl w:val="8F3C523C"/>
    <w:lvl w:ilvl="0" w:tplc="7EC607A4">
      <w:start w:val="1"/>
      <w:numFmt w:val="decimal"/>
      <w:lvlText w:val="%1."/>
      <w:lvlJc w:val="left"/>
      <w:pPr>
        <w:ind w:left="720" w:hanging="360"/>
      </w:pPr>
      <w:rPr>
        <w:rFonts w:asciiTheme="minorHAnsi" w:hAnsi="Franklin Gothic Book" w:cstheme="minorBidi" w:hint="default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C6AFB"/>
    <w:multiLevelType w:val="hybridMultilevel"/>
    <w:tmpl w:val="DC22853E"/>
    <w:lvl w:ilvl="0" w:tplc="1A6AC5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8ED9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6ED9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3446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E40F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7012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4001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AEF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CE25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1MLAwMjIAUpYWRko6SsGpxcWZ+XkgBZa1AFXeh/EsAAAA"/>
  </w:docVars>
  <w:rsids>
    <w:rsidRoot w:val="00972379"/>
    <w:rsid w:val="000462EF"/>
    <w:rsid w:val="00062BC5"/>
    <w:rsid w:val="000B0D8C"/>
    <w:rsid w:val="000B6922"/>
    <w:rsid w:val="000C43F2"/>
    <w:rsid w:val="00185A53"/>
    <w:rsid w:val="001A0130"/>
    <w:rsid w:val="001A2E05"/>
    <w:rsid w:val="001C6EC9"/>
    <w:rsid w:val="001D6A38"/>
    <w:rsid w:val="00231601"/>
    <w:rsid w:val="00233080"/>
    <w:rsid w:val="00267116"/>
    <w:rsid w:val="002A5032"/>
    <w:rsid w:val="0036315A"/>
    <w:rsid w:val="003972AA"/>
    <w:rsid w:val="00402433"/>
    <w:rsid w:val="00483F63"/>
    <w:rsid w:val="004A4173"/>
    <w:rsid w:val="004A7B65"/>
    <w:rsid w:val="004C3BEB"/>
    <w:rsid w:val="00503DC0"/>
    <w:rsid w:val="00537FAF"/>
    <w:rsid w:val="00556714"/>
    <w:rsid w:val="0056626D"/>
    <w:rsid w:val="005A20B8"/>
    <w:rsid w:val="005C077F"/>
    <w:rsid w:val="005E295C"/>
    <w:rsid w:val="005E6FA8"/>
    <w:rsid w:val="00601247"/>
    <w:rsid w:val="0064536A"/>
    <w:rsid w:val="00665EA1"/>
    <w:rsid w:val="006662D2"/>
    <w:rsid w:val="0069396C"/>
    <w:rsid w:val="006A017B"/>
    <w:rsid w:val="006A7232"/>
    <w:rsid w:val="006C23A5"/>
    <w:rsid w:val="006D582E"/>
    <w:rsid w:val="006E7EF2"/>
    <w:rsid w:val="006F092F"/>
    <w:rsid w:val="007260E0"/>
    <w:rsid w:val="00731D9B"/>
    <w:rsid w:val="00762498"/>
    <w:rsid w:val="007718C6"/>
    <w:rsid w:val="0078125D"/>
    <w:rsid w:val="007D3223"/>
    <w:rsid w:val="007D3EBE"/>
    <w:rsid w:val="007D5529"/>
    <w:rsid w:val="008045C5"/>
    <w:rsid w:val="008240DF"/>
    <w:rsid w:val="00835F7E"/>
    <w:rsid w:val="00866BB6"/>
    <w:rsid w:val="00883427"/>
    <w:rsid w:val="008D3529"/>
    <w:rsid w:val="008E353D"/>
    <w:rsid w:val="008F2C78"/>
    <w:rsid w:val="00914F41"/>
    <w:rsid w:val="00924303"/>
    <w:rsid w:val="00930151"/>
    <w:rsid w:val="009377D4"/>
    <w:rsid w:val="00972379"/>
    <w:rsid w:val="009E393D"/>
    <w:rsid w:val="009E70CA"/>
    <w:rsid w:val="009F1674"/>
    <w:rsid w:val="00A00F50"/>
    <w:rsid w:val="00A179BA"/>
    <w:rsid w:val="00A5534B"/>
    <w:rsid w:val="00A82741"/>
    <w:rsid w:val="00A83F33"/>
    <w:rsid w:val="00A9341C"/>
    <w:rsid w:val="00AB4FBD"/>
    <w:rsid w:val="00AC0B6E"/>
    <w:rsid w:val="00AE4A38"/>
    <w:rsid w:val="00B007EF"/>
    <w:rsid w:val="00B54345"/>
    <w:rsid w:val="00BA4F2B"/>
    <w:rsid w:val="00C04E00"/>
    <w:rsid w:val="00C12E55"/>
    <w:rsid w:val="00CD5B0D"/>
    <w:rsid w:val="00CE35F7"/>
    <w:rsid w:val="00CF0F2A"/>
    <w:rsid w:val="00D12DA0"/>
    <w:rsid w:val="00D70C63"/>
    <w:rsid w:val="00DA1E51"/>
    <w:rsid w:val="00DA5258"/>
    <w:rsid w:val="00E413DD"/>
    <w:rsid w:val="00E80849"/>
    <w:rsid w:val="00EC341A"/>
    <w:rsid w:val="00F02A16"/>
    <w:rsid w:val="00F04EAE"/>
    <w:rsid w:val="00F41218"/>
    <w:rsid w:val="00F8257F"/>
    <w:rsid w:val="00FE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D4D9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82E"/>
    <w:rPr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78125D"/>
    <w:pPr>
      <w:outlineLvl w:val="0"/>
    </w:pPr>
    <w:rPr>
      <w:noProof/>
      <w:color w:val="1F497D" w:themeColor="text2"/>
      <w:sz w:val="18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8"/>
    <w:qFormat/>
    <w:rsid w:val="00A00F50"/>
    <w:pPr>
      <w:spacing w:before="0" w:after="0"/>
    </w:pPr>
    <w:rPr>
      <w:i/>
      <w:color w:val="BFBFBF" w:themeColor="background1" w:themeShade="BF"/>
      <w:sz w:val="14"/>
    </w:rPr>
  </w:style>
  <w:style w:type="character" w:customStyle="1" w:styleId="HeaderChar">
    <w:name w:val="Header Char"/>
    <w:basedOn w:val="DefaultParagraphFont"/>
    <w:link w:val="Header"/>
    <w:uiPriority w:val="28"/>
    <w:rsid w:val="009E393D"/>
    <w:rPr>
      <w:i/>
      <w:color w:val="BFBFBF" w:themeColor="background1" w:themeShade="BF"/>
      <w:sz w:val="14"/>
    </w:rPr>
  </w:style>
  <w:style w:type="paragraph" w:styleId="Footer">
    <w:name w:val="footer"/>
    <w:basedOn w:val="Normal"/>
    <w:link w:val="FooterChar"/>
    <w:uiPriority w:val="99"/>
    <w:semiHidden/>
    <w:rsid w:val="00AE4A38"/>
  </w:style>
  <w:style w:type="character" w:customStyle="1" w:styleId="FooterChar">
    <w:name w:val="Footer Char"/>
    <w:basedOn w:val="DefaultParagraphFont"/>
    <w:link w:val="Footer"/>
    <w:uiPriority w:val="99"/>
    <w:semiHidden/>
    <w:rsid w:val="009E393D"/>
  </w:style>
  <w:style w:type="paragraph" w:styleId="Quote">
    <w:name w:val="Quote"/>
    <w:basedOn w:val="Normal"/>
    <w:next w:val="Normal"/>
    <w:link w:val="QuoteChar"/>
    <w:uiPriority w:val="29"/>
    <w:qFormat/>
    <w:rsid w:val="00A00F50"/>
    <w:rPr>
      <w:iCs/>
      <w:sz w:val="18"/>
    </w:rPr>
  </w:style>
  <w:style w:type="paragraph" w:styleId="ListParagraph">
    <w:name w:val="List Paragraph"/>
    <w:basedOn w:val="Normal"/>
    <w:uiPriority w:val="34"/>
    <w:semiHidden/>
    <w:rsid w:val="001A0130"/>
    <w:pPr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9E393D"/>
    <w:rPr>
      <w:noProof/>
      <w:color w:val="1F497D" w:themeColor="text2"/>
      <w:sz w:val="18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EC341A"/>
    <w:pPr>
      <w:spacing w:after="0" w:line="560" w:lineRule="exact"/>
      <w:contextualSpacing/>
    </w:pPr>
    <w:rPr>
      <w:rFonts w:asciiTheme="majorHAnsi" w:eastAsiaTheme="majorEastAsia" w:hAnsiTheme="majorHAnsi" w:cstheme="majorBidi"/>
      <w:b/>
      <w:color w:val="FFFFFF" w:themeColor="background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41A"/>
    <w:rPr>
      <w:rFonts w:asciiTheme="majorHAnsi" w:eastAsiaTheme="majorEastAsia" w:hAnsiTheme="majorHAnsi" w:cstheme="majorBidi"/>
      <w:b/>
      <w:color w:val="FFFFFF" w:themeColor="background1"/>
      <w:kern w:val="28"/>
      <w:sz w:val="52"/>
      <w:szCs w:val="56"/>
    </w:rPr>
  </w:style>
  <w:style w:type="character" w:styleId="PlaceholderText">
    <w:name w:val="Placeholder Text"/>
    <w:basedOn w:val="DefaultParagraphFont"/>
    <w:uiPriority w:val="99"/>
    <w:semiHidden/>
    <w:rsid w:val="00E80849"/>
    <w:rPr>
      <w:color w:val="808080"/>
    </w:rPr>
  </w:style>
  <w:style w:type="character" w:styleId="SubtleEmphasis">
    <w:name w:val="Subtle Emphasis"/>
    <w:basedOn w:val="DefaultParagraphFont"/>
    <w:uiPriority w:val="19"/>
    <w:semiHidden/>
    <w:rsid w:val="004C3BEB"/>
    <w:rPr>
      <w:b/>
      <w:i/>
      <w:iCs/>
      <w:color w:val="FFFFFF" w:themeColor="background1"/>
    </w:rPr>
  </w:style>
  <w:style w:type="table" w:styleId="TableGrid">
    <w:name w:val="Table Grid"/>
    <w:basedOn w:val="TableNormal"/>
    <w:uiPriority w:val="39"/>
    <w:rsid w:val="00AE4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uoteChar">
    <w:name w:val="Quote Char"/>
    <w:basedOn w:val="DefaultParagraphFont"/>
    <w:link w:val="Quote"/>
    <w:uiPriority w:val="29"/>
    <w:rsid w:val="00A00F50"/>
    <w:rPr>
      <w:iCs/>
      <w:color w:val="404040" w:themeColor="text1" w:themeTint="BF"/>
      <w:sz w:val="18"/>
    </w:rPr>
  </w:style>
  <w:style w:type="character" w:styleId="Strong">
    <w:name w:val="Strong"/>
    <w:basedOn w:val="DefaultParagraphFont"/>
    <w:uiPriority w:val="31"/>
    <w:rsid w:val="00883427"/>
    <w:rPr>
      <w:b/>
      <w:bCs/>
    </w:rPr>
  </w:style>
  <w:style w:type="character" w:styleId="Emphasis">
    <w:name w:val="Emphasis"/>
    <w:basedOn w:val="DefaultParagraphFont"/>
    <w:uiPriority w:val="30"/>
    <w:rsid w:val="00EC341A"/>
    <w:rPr>
      <w:i w:val="0"/>
      <w:iCs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A5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A53"/>
    <w:rPr>
      <w:rFonts w:ascii="Segoe UI" w:hAnsi="Segoe UI" w:cs="Segoe UI"/>
      <w:color w:val="404040" w:themeColor="text1" w:themeTint="BF"/>
      <w:sz w:val="18"/>
      <w:szCs w:val="18"/>
    </w:rPr>
  </w:style>
  <w:style w:type="paragraph" w:customStyle="1" w:styleId="Agreement">
    <w:name w:val="Agreement"/>
    <w:basedOn w:val="Normal"/>
    <w:next w:val="Normal"/>
    <w:link w:val="AgreementChar"/>
    <w:uiPriority w:val="30"/>
    <w:qFormat/>
    <w:rsid w:val="006D582E"/>
    <w:pPr>
      <w:spacing w:after="220"/>
    </w:pPr>
  </w:style>
  <w:style w:type="character" w:customStyle="1" w:styleId="AgreementChar">
    <w:name w:val="Agreement Char"/>
    <w:basedOn w:val="DefaultParagraphFont"/>
    <w:link w:val="Agreement"/>
    <w:uiPriority w:val="30"/>
    <w:rsid w:val="006D582E"/>
    <w:rPr>
      <w:color w:val="404040" w:themeColor="text1" w:themeTint="BF"/>
    </w:rPr>
  </w:style>
  <w:style w:type="table" w:styleId="PlainTable1">
    <w:name w:val="Plain Table 1"/>
    <w:basedOn w:val="TableNormal"/>
    <w:uiPriority w:val="41"/>
    <w:rsid w:val="0064536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4536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4536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4536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4536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64536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3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8115">
          <w:marLeft w:val="374"/>
          <w:marRight w:val="14"/>
          <w:marTop w:val="2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294">
          <w:marLeft w:val="374"/>
          <w:marRight w:val="14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1262">
          <w:marLeft w:val="374"/>
          <w:marRight w:val="14"/>
          <w:marTop w:val="1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7184">
          <w:marLeft w:val="374"/>
          <w:marRight w:val="14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6378">
          <w:marLeft w:val="374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78657">
          <w:marLeft w:val="374"/>
          <w:marRight w:val="14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6426">
          <w:marLeft w:val="374"/>
          <w:marRight w:val="0"/>
          <w:marTop w:val="12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zair%20javaid\AppData\Roaming\Microsoft\Templates\Agreement%20to%20receive%20electronic%20communication%20small%20busines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7FDF3C8E9484CF1A44EA7E2EE785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0E0B7-9C63-4C76-962E-C29E7D0A5AFE}"/>
      </w:docPartPr>
      <w:docPartBody>
        <w:p w:rsidR="00205DC7" w:rsidRDefault="006656D3">
          <w:pPr>
            <w:pStyle w:val="F7FDF3C8E9484CF1A44EA7E2EE785AC8"/>
          </w:pPr>
          <w:r>
            <w:t>1.</w:t>
          </w:r>
        </w:p>
      </w:docPartBody>
    </w:docPart>
    <w:docPart>
      <w:docPartPr>
        <w:name w:val="5DEE74A6CFC94B80A629AD05DF5F6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12B1D-8C9E-4C58-9275-89E2E0603990}"/>
      </w:docPartPr>
      <w:docPartBody>
        <w:p w:rsidR="00205DC7" w:rsidRDefault="006656D3">
          <w:pPr>
            <w:pStyle w:val="5DEE74A6CFC94B80A629AD05DF5F6C1D"/>
          </w:pPr>
          <w:r w:rsidRPr="000462EF">
            <w:t>Name:</w:t>
          </w:r>
        </w:p>
      </w:docPartBody>
    </w:docPart>
    <w:docPart>
      <w:docPartPr>
        <w:name w:val="0DCBEB848A0D4A05AAF0268210503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D37DA-8D41-4279-B177-785CCF13F63E}"/>
      </w:docPartPr>
      <w:docPartBody>
        <w:p w:rsidR="00205DC7" w:rsidRDefault="006656D3">
          <w:pPr>
            <w:pStyle w:val="0DCBEB848A0D4A05AAF02682105031BC"/>
          </w:pPr>
          <w:r w:rsidRPr="00F04EAE">
            <w:t>First Name</w:t>
          </w:r>
        </w:p>
      </w:docPartBody>
    </w:docPart>
    <w:docPart>
      <w:docPartPr>
        <w:name w:val="BD5CFE0BECAE4056A7FA09E46AFD3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31E43-D8D3-49F5-9BC6-D93F33EC8348}"/>
      </w:docPartPr>
      <w:docPartBody>
        <w:p w:rsidR="00205DC7" w:rsidRDefault="006656D3">
          <w:pPr>
            <w:pStyle w:val="BD5CFE0BECAE4056A7FA09E46AFD3C6E"/>
          </w:pPr>
          <w:r w:rsidRPr="00F04EAE">
            <w:t>Middle Name</w:t>
          </w:r>
        </w:p>
      </w:docPartBody>
    </w:docPart>
    <w:docPart>
      <w:docPartPr>
        <w:name w:val="05A1130D263A45ADB075956CDBD85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3E7CE-3E7E-4D82-9476-E691E91F07CB}"/>
      </w:docPartPr>
      <w:docPartBody>
        <w:p w:rsidR="00205DC7" w:rsidRDefault="006656D3">
          <w:pPr>
            <w:pStyle w:val="05A1130D263A45ADB075956CDBD850D8"/>
          </w:pPr>
          <w:r w:rsidRPr="00F04EAE">
            <w:t>Last Name</w:t>
          </w:r>
        </w:p>
      </w:docPartBody>
    </w:docPart>
    <w:docPart>
      <w:docPartPr>
        <w:name w:val="1430CE275397410D8A870748CECED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BF46D-3C6B-4D88-928C-6D98C6969BE1}"/>
      </w:docPartPr>
      <w:docPartBody>
        <w:p w:rsidR="00205DC7" w:rsidRDefault="006656D3">
          <w:pPr>
            <w:pStyle w:val="1430CE275397410D8A870748CECEDCA4"/>
          </w:pPr>
          <w:r>
            <w:t>2.</w:t>
          </w:r>
        </w:p>
      </w:docPartBody>
    </w:docPart>
    <w:docPart>
      <w:docPartPr>
        <w:name w:val="D931C761E3BB4BC8B3A75173B4B1F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93400-8507-4D56-9EF1-32658BFFE712}"/>
      </w:docPartPr>
      <w:docPartBody>
        <w:p w:rsidR="00205DC7" w:rsidRDefault="006656D3">
          <w:pPr>
            <w:pStyle w:val="D931C761E3BB4BC8B3A75173B4B1FDBE"/>
          </w:pPr>
          <w:r>
            <w:t>Date of Birth:</w:t>
          </w:r>
        </w:p>
      </w:docPartBody>
    </w:docPart>
    <w:docPart>
      <w:docPartPr>
        <w:name w:val="4E0D7F0BA0774FEBB5639A6D4CFF8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2FD8E-FD35-4FF5-B179-A124403D6E8E}"/>
      </w:docPartPr>
      <w:docPartBody>
        <w:p w:rsidR="00205DC7" w:rsidRDefault="006656D3">
          <w:pPr>
            <w:pStyle w:val="4E0D7F0BA0774FEBB5639A6D4CFF824E"/>
          </w:pPr>
          <w:r>
            <w:t>MM</w:t>
          </w:r>
        </w:p>
      </w:docPartBody>
    </w:docPart>
    <w:docPart>
      <w:docPartPr>
        <w:name w:val="AFC0D1A70CA44FE09ED4471E33629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21E35-03F7-437F-8322-23779795FC71}"/>
      </w:docPartPr>
      <w:docPartBody>
        <w:p w:rsidR="00205DC7" w:rsidRDefault="006656D3">
          <w:pPr>
            <w:pStyle w:val="AFC0D1A70CA44FE09ED4471E33629E95"/>
          </w:pPr>
          <w:r>
            <w:t>DD</w:t>
          </w:r>
        </w:p>
      </w:docPartBody>
    </w:docPart>
    <w:docPart>
      <w:docPartPr>
        <w:name w:val="7011DEFA006645598744D01D6E04D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4BA54-91F5-4D45-ABDC-AACCC6FE1748}"/>
      </w:docPartPr>
      <w:docPartBody>
        <w:p w:rsidR="00205DC7" w:rsidRDefault="006656D3">
          <w:pPr>
            <w:pStyle w:val="7011DEFA006645598744D01D6E04D7D1"/>
          </w:pPr>
          <w:r>
            <w:t>YY</w:t>
          </w:r>
        </w:p>
      </w:docPartBody>
    </w:docPart>
    <w:docPart>
      <w:docPartPr>
        <w:name w:val="30D279F1819646E487BDE4EDDCDBE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E6804-5AD7-4636-9C92-6EE521003D38}"/>
      </w:docPartPr>
      <w:docPartBody>
        <w:p w:rsidR="00205DC7" w:rsidRDefault="006656D3">
          <w:pPr>
            <w:pStyle w:val="30D279F1819646E487BDE4EDDCDBEE70"/>
          </w:pPr>
          <w:r w:rsidRPr="00914F41">
            <w:t>I DO Agree</w:t>
          </w:r>
        </w:p>
      </w:docPartBody>
    </w:docPart>
    <w:docPart>
      <w:docPartPr>
        <w:name w:val="13F53ABBCF594A0097180B84086C5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CEB4B-FA2A-4338-AE5B-691934B801EE}"/>
      </w:docPartPr>
      <w:docPartBody>
        <w:p w:rsidR="00205DC7" w:rsidRDefault="006656D3">
          <w:pPr>
            <w:pStyle w:val="13F53ABBCF594A0097180B84086C5E6D"/>
          </w:pPr>
          <w:r w:rsidRPr="00914F41">
            <w:t>Initial</w:t>
          </w:r>
        </w:p>
      </w:docPartBody>
    </w:docPart>
    <w:docPart>
      <w:docPartPr>
        <w:name w:val="E274B8AA8EE74504AAD9C2C70F65C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E16EF-E4F5-4E1B-854D-324F05591440}"/>
      </w:docPartPr>
      <w:docPartBody>
        <w:p w:rsidR="00205DC7" w:rsidRDefault="006656D3">
          <w:pPr>
            <w:pStyle w:val="E274B8AA8EE74504AAD9C2C70F65C6EC"/>
          </w:pPr>
          <w:r w:rsidRPr="00914F41">
            <w:t>I DO NOT Agree</w:t>
          </w:r>
        </w:p>
      </w:docPartBody>
    </w:docPart>
    <w:docPart>
      <w:docPartPr>
        <w:name w:val="C70A1F502FD346448CF6C0C51E548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227D2-0481-4923-BAB6-5579F9C2B201}"/>
      </w:docPartPr>
      <w:docPartBody>
        <w:p w:rsidR="00205DC7" w:rsidRDefault="006656D3">
          <w:pPr>
            <w:pStyle w:val="C70A1F502FD346448CF6C0C51E548B23"/>
          </w:pPr>
          <w:r w:rsidRPr="00914F41">
            <w:t>Initial</w:t>
          </w:r>
        </w:p>
      </w:docPartBody>
    </w:docPart>
    <w:docPart>
      <w:docPartPr>
        <w:name w:val="9BDC739E87314916B16CD316C8D36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FB275-CA9F-4B84-99F2-694C7ED914C1}"/>
      </w:docPartPr>
      <w:docPartBody>
        <w:p w:rsidR="00205DC7" w:rsidRDefault="006656D3">
          <w:pPr>
            <w:pStyle w:val="9BDC739E87314916B16CD316C8D36C86"/>
          </w:pPr>
          <w:r w:rsidRPr="00914F41">
            <w:t>That the business may communicate with me electronically at the email address and/or phone number listed below.</w:t>
          </w:r>
        </w:p>
      </w:docPartBody>
    </w:docPart>
    <w:docPart>
      <w:docPartPr>
        <w:name w:val="1C5B93D2DC234FD78D2767465C3A0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D6C1F-A37A-472C-A01A-0D473CEAD007}"/>
      </w:docPartPr>
      <w:docPartBody>
        <w:p w:rsidR="00205DC7" w:rsidRDefault="006656D3">
          <w:pPr>
            <w:pStyle w:val="1C5B93D2DC234FD78D2767465C3A0DB3"/>
          </w:pPr>
          <w:r w:rsidRPr="00914F41">
            <w:t>I am aware that there is some level of risk that third parties might be able to read unencrypted emails. I further agree that I am responsible for providing the business any updates to my email address and / or mobile phone number.</w:t>
          </w:r>
        </w:p>
      </w:docPartBody>
    </w:docPart>
    <w:docPart>
      <w:docPartPr>
        <w:name w:val="D7144B8E3D0F4801A607645DAF46A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21977-5AF0-4A1A-A055-F218C9BAF892}"/>
      </w:docPartPr>
      <w:docPartBody>
        <w:p w:rsidR="00205DC7" w:rsidRDefault="006656D3">
          <w:pPr>
            <w:pStyle w:val="D7144B8E3D0F4801A607645DAF46AC22"/>
          </w:pPr>
          <w:r>
            <w:t>Most Preferred Method of Communication:</w:t>
          </w:r>
        </w:p>
      </w:docPartBody>
    </w:docPart>
    <w:docPart>
      <w:docPartPr>
        <w:name w:val="41D877C08DCE4423A7DAF2109B35B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D8402-1B32-46B4-AF99-8ABFB307596A}"/>
      </w:docPartPr>
      <w:docPartBody>
        <w:p w:rsidR="00205DC7" w:rsidRDefault="006656D3">
          <w:pPr>
            <w:pStyle w:val="41D877C08DCE4423A7DAF2109B35BB05"/>
          </w:pPr>
          <w:r>
            <w:t>Text Message</w:t>
          </w:r>
        </w:p>
      </w:docPartBody>
    </w:docPart>
    <w:docPart>
      <w:docPartPr>
        <w:name w:val="F1D86C42590947838CD78CF1C862C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23505-D539-492E-9151-C51621CDE56B}"/>
      </w:docPartPr>
      <w:docPartBody>
        <w:p w:rsidR="00205DC7" w:rsidRDefault="006656D3">
          <w:pPr>
            <w:pStyle w:val="F1D86C42590947838CD78CF1C862CD0D"/>
          </w:pPr>
          <w:r>
            <w:t>Email</w:t>
          </w:r>
        </w:p>
      </w:docPartBody>
    </w:docPart>
    <w:docPart>
      <w:docPartPr>
        <w:name w:val="CFDBD7F522D1427388E92FB174EB4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14761-7CFC-4448-BED5-56DEFEBD07B4}"/>
      </w:docPartPr>
      <w:docPartBody>
        <w:p w:rsidR="00205DC7" w:rsidRDefault="006656D3">
          <w:pPr>
            <w:pStyle w:val="CFDBD7F522D1427388E92FB174EB41A3"/>
          </w:pPr>
          <w:r w:rsidRPr="00914F41">
            <w:t>I would Like to Receive</w:t>
          </w:r>
          <w:r>
            <w:t>:</w:t>
          </w:r>
        </w:p>
      </w:docPartBody>
    </w:docPart>
    <w:docPart>
      <w:docPartPr>
        <w:name w:val="00AD23EA296947D69ADE55607BBCA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F55E4-433A-4539-BA0A-69FE0896BCF2}"/>
      </w:docPartPr>
      <w:docPartBody>
        <w:p w:rsidR="00205DC7" w:rsidRDefault="006656D3">
          <w:pPr>
            <w:pStyle w:val="00AD23EA296947D69ADE55607BBCABFF"/>
          </w:pPr>
          <w:r w:rsidRPr="006D582E">
            <w:t>Appointment Reminders</w:t>
          </w:r>
        </w:p>
      </w:docPartBody>
    </w:docPart>
    <w:docPart>
      <w:docPartPr>
        <w:name w:val="F0EB5C47933E4476BA44A641D1BFB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3C3C1-80B1-4110-8158-E2A349E99740}"/>
      </w:docPartPr>
      <w:docPartBody>
        <w:p w:rsidR="00205DC7" w:rsidRDefault="006656D3">
          <w:pPr>
            <w:pStyle w:val="F0EB5C47933E4476BA44A641D1BFBE5C"/>
          </w:pPr>
          <w:r w:rsidRPr="006D582E">
            <w:t>Information Regarding Billing</w:t>
          </w:r>
        </w:p>
      </w:docPartBody>
    </w:docPart>
    <w:docPart>
      <w:docPartPr>
        <w:name w:val="417D2E752D70482CA0B01CC13C54E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C03DA-46F2-4302-965F-76F607C6EED3}"/>
      </w:docPartPr>
      <w:docPartBody>
        <w:p w:rsidR="00205DC7" w:rsidRDefault="006656D3">
          <w:pPr>
            <w:pStyle w:val="417D2E752D70482CA0B01CC13C54E308"/>
          </w:pPr>
          <w:r w:rsidRPr="00914F41">
            <w:t xml:space="preserve">Requests for </w:t>
          </w:r>
          <w:r>
            <w:t>Customer</w:t>
          </w:r>
          <w:r w:rsidRPr="00914F41">
            <w:t xml:space="preserve"> Satisfaction reviews</w:t>
          </w:r>
        </w:p>
      </w:docPartBody>
    </w:docPart>
    <w:docPart>
      <w:docPartPr>
        <w:name w:val="348AD5C922394F13B3AC2939293DC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68DEE-E311-4ADD-BF33-9AF9E5BDF015}"/>
      </w:docPartPr>
      <w:docPartBody>
        <w:p w:rsidR="00205DC7" w:rsidRDefault="006656D3">
          <w:pPr>
            <w:pStyle w:val="348AD5C922394F13B3AC2939293DCFD6"/>
          </w:pPr>
          <w:r w:rsidRPr="00914F41">
            <w:t>Contact Information</w:t>
          </w:r>
        </w:p>
      </w:docPartBody>
    </w:docPart>
    <w:docPart>
      <w:docPartPr>
        <w:name w:val="855709BEA20747F0A7C9112EBBBE1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6581C-6FE8-4D09-805D-13CDD7B0674A}"/>
      </w:docPartPr>
      <w:docPartBody>
        <w:p w:rsidR="00205DC7" w:rsidRDefault="006656D3">
          <w:pPr>
            <w:pStyle w:val="855709BEA20747F0A7C9112EBBBE10E9"/>
          </w:pPr>
          <w:r>
            <w:rPr>
              <w:szCs w:val="18"/>
            </w:rPr>
            <w:t>My Email</w:t>
          </w:r>
        </w:p>
      </w:docPartBody>
    </w:docPart>
    <w:docPart>
      <w:docPartPr>
        <w:name w:val="2C616951F0BD465E8A8B29453827C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E390E-7E00-41D6-BC69-0472C0C1F858}"/>
      </w:docPartPr>
      <w:docPartBody>
        <w:p w:rsidR="00205DC7" w:rsidRDefault="006656D3">
          <w:pPr>
            <w:pStyle w:val="2C616951F0BD465E8A8B29453827C135"/>
          </w:pPr>
          <w:r>
            <w:rPr>
              <w:szCs w:val="18"/>
            </w:rPr>
            <w:t>My Phone</w:t>
          </w:r>
        </w:p>
      </w:docPartBody>
    </w:docPart>
    <w:docPart>
      <w:docPartPr>
        <w:name w:val="A83ADE113BD44B228CDA66BEFF6347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8DA74-3D88-4DDF-A261-A4D430043B9E}"/>
      </w:docPartPr>
      <w:docPartBody>
        <w:p w:rsidR="00205DC7" w:rsidRDefault="006656D3">
          <w:pPr>
            <w:pStyle w:val="A83ADE113BD44B228CDA66BEFF6347FD"/>
          </w:pPr>
          <w:r w:rsidRPr="00914F41">
            <w:rPr>
              <w:rStyle w:val="Strong"/>
            </w:rPr>
            <w:t>I can withdraw my consent to electronic communications</w:t>
          </w:r>
          <w:r>
            <w:rPr>
              <w:rStyle w:val="Strong"/>
            </w:rPr>
            <w:t xml:space="preserve"> </w:t>
          </w:r>
          <w:r w:rsidRPr="00914F41">
            <w:rPr>
              <w:rStyle w:val="Strong"/>
            </w:rPr>
            <w:t>by calling</w:t>
          </w:r>
          <w:r>
            <w:rPr>
              <w:rStyle w:val="Strong"/>
            </w:rPr>
            <w:t xml:space="preserve"> / emailing</w:t>
          </w:r>
          <w:r w:rsidRPr="00914F41">
            <w:rPr>
              <w:rStyle w:val="Strong"/>
            </w:rPr>
            <w:t>:</w:t>
          </w:r>
        </w:p>
      </w:docPartBody>
    </w:docPart>
    <w:docPart>
      <w:docPartPr>
        <w:name w:val="5BEB6EC621C94397B2C8A063374F7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15F2A-684A-4CC1-9AF7-F128076DC40E}"/>
      </w:docPartPr>
      <w:docPartBody>
        <w:p w:rsidR="00205DC7" w:rsidRDefault="006656D3">
          <w:pPr>
            <w:pStyle w:val="5BEB6EC621C94397B2C8A063374F7177"/>
          </w:pPr>
          <w:r w:rsidRPr="00914F41">
            <w:rPr>
              <w:sz w:val="18"/>
              <w:szCs w:val="18"/>
            </w:rPr>
            <w:t>Date of Signature</w:t>
          </w:r>
        </w:p>
      </w:docPartBody>
    </w:docPart>
    <w:docPart>
      <w:docPartPr>
        <w:name w:val="D8D5AC8A9D7A419BA99A4D2585140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30DF2-EC30-4FB3-8166-A78CEF1EC187}"/>
      </w:docPartPr>
      <w:docPartBody>
        <w:p w:rsidR="00205DC7" w:rsidRDefault="006656D3">
          <w:pPr>
            <w:pStyle w:val="D8D5AC8A9D7A419BA99A4D2585140EE8"/>
          </w:pPr>
          <w:r w:rsidRPr="00483F63">
            <w:t>MM</w:t>
          </w:r>
        </w:p>
      </w:docPartBody>
    </w:docPart>
    <w:docPart>
      <w:docPartPr>
        <w:name w:val="917609A6EAB44A7CBCFBC5103FAC2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E3033-5D2A-4130-8A3B-E7DBB8360EF0}"/>
      </w:docPartPr>
      <w:docPartBody>
        <w:p w:rsidR="00205DC7" w:rsidRDefault="006656D3">
          <w:pPr>
            <w:pStyle w:val="917609A6EAB44A7CBCFBC5103FAC220F"/>
          </w:pPr>
          <w:r w:rsidRPr="00483F63">
            <w:t>DD</w:t>
          </w:r>
        </w:p>
      </w:docPartBody>
    </w:docPart>
    <w:docPart>
      <w:docPartPr>
        <w:name w:val="5B51C368D94445CAAE855301F59F6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98794-0327-495A-8A92-7405D7EF1D05}"/>
      </w:docPartPr>
      <w:docPartBody>
        <w:p w:rsidR="00205DC7" w:rsidRDefault="006656D3">
          <w:pPr>
            <w:pStyle w:val="5B51C368D94445CAAE855301F59F6C30"/>
          </w:pPr>
          <w:r w:rsidRPr="00483F63">
            <w:t>YY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76"/>
    <w:rsid w:val="00205DC7"/>
    <w:rsid w:val="00282776"/>
    <w:rsid w:val="006656D3"/>
    <w:rsid w:val="00F6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M" w:eastAsia="en-GM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BBB538CD3547E7ABA5D3E5B660BBDD">
    <w:name w:val="EFBBB538CD3547E7ABA5D3E5B660BBDD"/>
  </w:style>
  <w:style w:type="paragraph" w:customStyle="1" w:styleId="F7FDF3C8E9484CF1A44EA7E2EE785AC8">
    <w:name w:val="F7FDF3C8E9484CF1A44EA7E2EE785AC8"/>
  </w:style>
  <w:style w:type="paragraph" w:customStyle="1" w:styleId="5DEE74A6CFC94B80A629AD05DF5F6C1D">
    <w:name w:val="5DEE74A6CFC94B80A629AD05DF5F6C1D"/>
  </w:style>
  <w:style w:type="paragraph" w:customStyle="1" w:styleId="0DCBEB848A0D4A05AAF02682105031BC">
    <w:name w:val="0DCBEB848A0D4A05AAF02682105031BC"/>
  </w:style>
  <w:style w:type="paragraph" w:customStyle="1" w:styleId="BD5CFE0BECAE4056A7FA09E46AFD3C6E">
    <w:name w:val="BD5CFE0BECAE4056A7FA09E46AFD3C6E"/>
  </w:style>
  <w:style w:type="paragraph" w:customStyle="1" w:styleId="05A1130D263A45ADB075956CDBD850D8">
    <w:name w:val="05A1130D263A45ADB075956CDBD850D8"/>
  </w:style>
  <w:style w:type="paragraph" w:customStyle="1" w:styleId="1430CE275397410D8A870748CECEDCA4">
    <w:name w:val="1430CE275397410D8A870748CECEDCA4"/>
  </w:style>
  <w:style w:type="paragraph" w:customStyle="1" w:styleId="D931C761E3BB4BC8B3A75173B4B1FDBE">
    <w:name w:val="D931C761E3BB4BC8B3A75173B4B1FDBE"/>
  </w:style>
  <w:style w:type="paragraph" w:customStyle="1" w:styleId="4E0D7F0BA0774FEBB5639A6D4CFF824E">
    <w:name w:val="4E0D7F0BA0774FEBB5639A6D4CFF824E"/>
  </w:style>
  <w:style w:type="paragraph" w:customStyle="1" w:styleId="AFC0D1A70CA44FE09ED4471E33629E95">
    <w:name w:val="AFC0D1A70CA44FE09ED4471E33629E95"/>
  </w:style>
  <w:style w:type="paragraph" w:customStyle="1" w:styleId="7011DEFA006645598744D01D6E04D7D1">
    <w:name w:val="7011DEFA006645598744D01D6E04D7D1"/>
  </w:style>
  <w:style w:type="paragraph" w:customStyle="1" w:styleId="DE15F197397D445380F73550FD09B27F">
    <w:name w:val="DE15F197397D445380F73550FD09B27F"/>
  </w:style>
  <w:style w:type="paragraph" w:customStyle="1" w:styleId="6D07DEE2A6F64B399116FB435688A6F3">
    <w:name w:val="6D07DEE2A6F64B399116FB435688A6F3"/>
  </w:style>
  <w:style w:type="paragraph" w:customStyle="1" w:styleId="30D279F1819646E487BDE4EDDCDBEE70">
    <w:name w:val="30D279F1819646E487BDE4EDDCDBEE70"/>
  </w:style>
  <w:style w:type="paragraph" w:customStyle="1" w:styleId="13F53ABBCF594A0097180B84086C5E6D">
    <w:name w:val="13F53ABBCF594A0097180B84086C5E6D"/>
  </w:style>
  <w:style w:type="paragraph" w:customStyle="1" w:styleId="E274B8AA8EE74504AAD9C2C70F65C6EC">
    <w:name w:val="E274B8AA8EE74504AAD9C2C70F65C6EC"/>
  </w:style>
  <w:style w:type="paragraph" w:customStyle="1" w:styleId="C70A1F502FD346448CF6C0C51E548B23">
    <w:name w:val="C70A1F502FD346448CF6C0C51E548B23"/>
  </w:style>
  <w:style w:type="paragraph" w:customStyle="1" w:styleId="9BDC739E87314916B16CD316C8D36C86">
    <w:name w:val="9BDC739E87314916B16CD316C8D36C86"/>
  </w:style>
  <w:style w:type="paragraph" w:customStyle="1" w:styleId="1C5B93D2DC234FD78D2767465C3A0DB3">
    <w:name w:val="1C5B93D2DC234FD78D2767465C3A0DB3"/>
  </w:style>
  <w:style w:type="paragraph" w:customStyle="1" w:styleId="1366BC33220C4B0BB4FFFF2AAF43F520">
    <w:name w:val="1366BC33220C4B0BB4FFFF2AAF43F520"/>
  </w:style>
  <w:style w:type="paragraph" w:customStyle="1" w:styleId="D7144B8E3D0F4801A607645DAF46AC22">
    <w:name w:val="D7144B8E3D0F4801A607645DAF46AC22"/>
  </w:style>
  <w:style w:type="paragraph" w:customStyle="1" w:styleId="41D877C08DCE4423A7DAF2109B35BB05">
    <w:name w:val="41D877C08DCE4423A7DAF2109B35BB05"/>
  </w:style>
  <w:style w:type="paragraph" w:customStyle="1" w:styleId="F1D86C42590947838CD78CF1C862CD0D">
    <w:name w:val="F1D86C42590947838CD78CF1C862CD0D"/>
  </w:style>
  <w:style w:type="paragraph" w:customStyle="1" w:styleId="C565C03684474DF29DFCF964CDC4829D">
    <w:name w:val="C565C03684474DF29DFCF964CDC4829D"/>
  </w:style>
  <w:style w:type="paragraph" w:customStyle="1" w:styleId="CFDBD7F522D1427388E92FB174EB41A3">
    <w:name w:val="CFDBD7F522D1427388E92FB174EB41A3"/>
  </w:style>
  <w:style w:type="paragraph" w:customStyle="1" w:styleId="00AD23EA296947D69ADE55607BBCABFF">
    <w:name w:val="00AD23EA296947D69ADE55607BBCABFF"/>
  </w:style>
  <w:style w:type="paragraph" w:customStyle="1" w:styleId="F0EB5C47933E4476BA44A641D1BFBE5C">
    <w:name w:val="F0EB5C47933E4476BA44A641D1BFBE5C"/>
  </w:style>
  <w:style w:type="paragraph" w:customStyle="1" w:styleId="417D2E752D70482CA0B01CC13C54E308">
    <w:name w:val="417D2E752D70482CA0B01CC13C54E308"/>
  </w:style>
  <w:style w:type="paragraph" w:customStyle="1" w:styleId="640229070DA946DD999BC2E6E6282EAB">
    <w:name w:val="640229070DA946DD999BC2E6E6282EAB"/>
  </w:style>
  <w:style w:type="paragraph" w:customStyle="1" w:styleId="348AD5C922394F13B3AC2939293DCFD6">
    <w:name w:val="348AD5C922394F13B3AC2939293DCFD6"/>
  </w:style>
  <w:style w:type="paragraph" w:customStyle="1" w:styleId="855709BEA20747F0A7C9112EBBBE10E9">
    <w:name w:val="855709BEA20747F0A7C9112EBBBE10E9"/>
  </w:style>
  <w:style w:type="paragraph" w:customStyle="1" w:styleId="2C616951F0BD465E8A8B29453827C135">
    <w:name w:val="2C616951F0BD465E8A8B29453827C135"/>
  </w:style>
  <w:style w:type="character" w:styleId="Strong">
    <w:name w:val="Strong"/>
    <w:basedOn w:val="DefaultParagraphFont"/>
    <w:uiPriority w:val="31"/>
    <w:rsid w:val="00282776"/>
    <w:rPr>
      <w:b/>
      <w:bCs/>
    </w:rPr>
  </w:style>
  <w:style w:type="paragraph" w:customStyle="1" w:styleId="A83ADE113BD44B228CDA66BEFF6347FD">
    <w:name w:val="A83ADE113BD44B228CDA66BEFF6347FD"/>
  </w:style>
  <w:style w:type="paragraph" w:customStyle="1" w:styleId="FC07F6AF36774624B8942C31591950BA">
    <w:name w:val="FC07F6AF36774624B8942C31591950BA"/>
  </w:style>
  <w:style w:type="paragraph" w:customStyle="1" w:styleId="5BD34327A37448F9A3AA8DC10885F0EA">
    <w:name w:val="5BD34327A37448F9A3AA8DC10885F0EA"/>
  </w:style>
  <w:style w:type="paragraph" w:customStyle="1" w:styleId="168A097431D042A59BABA0C30BE1F8DC">
    <w:name w:val="168A097431D042A59BABA0C30BE1F8DC"/>
  </w:style>
  <w:style w:type="paragraph" w:customStyle="1" w:styleId="C08475C2D3B24C0DBD4AA46D351F6C7D">
    <w:name w:val="C08475C2D3B24C0DBD4AA46D351F6C7D"/>
  </w:style>
  <w:style w:type="paragraph" w:customStyle="1" w:styleId="5BEB6EC621C94397B2C8A063374F7177">
    <w:name w:val="5BEB6EC621C94397B2C8A063374F7177"/>
  </w:style>
  <w:style w:type="paragraph" w:customStyle="1" w:styleId="D8D5AC8A9D7A419BA99A4D2585140EE8">
    <w:name w:val="D8D5AC8A9D7A419BA99A4D2585140EE8"/>
  </w:style>
  <w:style w:type="paragraph" w:customStyle="1" w:styleId="917609A6EAB44A7CBCFBC5103FAC220F">
    <w:name w:val="917609A6EAB44A7CBCFBC5103FAC220F"/>
  </w:style>
  <w:style w:type="paragraph" w:customStyle="1" w:styleId="5B51C368D94445CAAE855301F59F6C30">
    <w:name w:val="5B51C368D94445CAAE855301F59F6C30"/>
  </w:style>
  <w:style w:type="paragraph" w:customStyle="1" w:styleId="6D12A3D042914F5AB6CC810826944216">
    <w:name w:val="6D12A3D042914F5AB6CC810826944216"/>
    <w:rsid w:val="00282776"/>
  </w:style>
  <w:style w:type="paragraph" w:customStyle="1" w:styleId="1CB7F9B9D8A442FBB9CE47167EB7BC99">
    <w:name w:val="1CB7F9B9D8A442FBB9CE47167EB7BC99"/>
    <w:rsid w:val="00282776"/>
  </w:style>
  <w:style w:type="paragraph" w:customStyle="1" w:styleId="76A55B2A1BE04064B5A2315C57DF0A49">
    <w:name w:val="76A55B2A1BE04064B5A2315C57DF0A49"/>
    <w:rsid w:val="00282776"/>
  </w:style>
  <w:style w:type="paragraph" w:customStyle="1" w:styleId="3C34555D55EB4A74A5BBDA40BB0EF915">
    <w:name w:val="3C34555D55EB4A74A5BBDA40BB0EF915"/>
    <w:rsid w:val="00282776"/>
  </w:style>
  <w:style w:type="paragraph" w:customStyle="1" w:styleId="EABB2D86DA674C1ABF2CA81360E6ADC8">
    <w:name w:val="EABB2D86DA674C1ABF2CA81360E6ADC8"/>
    <w:rsid w:val="00282776"/>
  </w:style>
  <w:style w:type="paragraph" w:customStyle="1" w:styleId="851021F432CA44A7B13C5C4D07D0D2C5">
    <w:name w:val="851021F432CA44A7B13C5C4D07D0D2C5"/>
    <w:rsid w:val="00282776"/>
  </w:style>
  <w:style w:type="paragraph" w:customStyle="1" w:styleId="3ADA3526B428491B9A3F4864F4264D57">
    <w:name w:val="3ADA3526B428491B9A3F4864F4264D57"/>
    <w:rsid w:val="00282776"/>
  </w:style>
  <w:style w:type="paragraph" w:customStyle="1" w:styleId="AEBC011B16784581BD456E46FC89F823">
    <w:name w:val="AEBC011B16784581BD456E46FC89F823"/>
    <w:rsid w:val="00282776"/>
  </w:style>
  <w:style w:type="paragraph" w:customStyle="1" w:styleId="97CAD8F98D53439DA292EDC521A176EB">
    <w:name w:val="97CAD8F98D53439DA292EDC521A176EB"/>
    <w:rsid w:val="00282776"/>
  </w:style>
  <w:style w:type="paragraph" w:customStyle="1" w:styleId="B4E42E13CC58407585AC347BC9D9485B">
    <w:name w:val="B4E42E13CC58407585AC347BC9D9485B"/>
    <w:rsid w:val="00282776"/>
  </w:style>
  <w:style w:type="paragraph" w:customStyle="1" w:styleId="5BBAC375383B4482B8241448CC1482F4">
    <w:name w:val="5BBAC375383B4482B8241448CC1482F4"/>
    <w:rsid w:val="00282776"/>
  </w:style>
  <w:style w:type="paragraph" w:customStyle="1" w:styleId="DFD911EB62BC4992A955B2C7DC2422B6">
    <w:name w:val="DFD911EB62BC4992A955B2C7DC2422B6"/>
    <w:rsid w:val="00282776"/>
  </w:style>
  <w:style w:type="paragraph" w:customStyle="1" w:styleId="814BC2FBCFB84F249724D721FB66D0A5">
    <w:name w:val="814BC2FBCFB84F249724D721FB66D0A5"/>
    <w:rsid w:val="00282776"/>
  </w:style>
  <w:style w:type="paragraph" w:customStyle="1" w:styleId="5E2E7CCAF352408EB100C1B73FFAEF00">
    <w:name w:val="5E2E7CCAF352408EB100C1B73FFAEF00"/>
    <w:rsid w:val="00282776"/>
  </w:style>
  <w:style w:type="paragraph" w:customStyle="1" w:styleId="E299D973CAC24D18ABB496CB9B9D617D">
    <w:name w:val="E299D973CAC24D18ABB496CB9B9D617D"/>
    <w:rsid w:val="00282776"/>
  </w:style>
  <w:style w:type="paragraph" w:customStyle="1" w:styleId="D5575830A8334989A338F54DFD089969">
    <w:name w:val="D5575830A8334989A338F54DFD089969"/>
    <w:rsid w:val="00282776"/>
  </w:style>
  <w:style w:type="paragraph" w:customStyle="1" w:styleId="6FC28DCF9D824CB4B420A75ECBAAF8A9">
    <w:name w:val="6FC28DCF9D824CB4B420A75ECBAAF8A9"/>
    <w:rsid w:val="00282776"/>
  </w:style>
  <w:style w:type="paragraph" w:customStyle="1" w:styleId="04D9278AB5904ACAA5A04BAAFE0CD538">
    <w:name w:val="04D9278AB5904ACAA5A04BAAFE0CD538"/>
    <w:rsid w:val="00282776"/>
  </w:style>
  <w:style w:type="paragraph" w:customStyle="1" w:styleId="251F4B2683164F3B9B50D32E462446DD">
    <w:name w:val="251F4B2683164F3B9B50D32E462446DD"/>
    <w:rsid w:val="00282776"/>
  </w:style>
  <w:style w:type="paragraph" w:customStyle="1" w:styleId="37E8357C9DF641E19FE7B8B15A40E6B1">
    <w:name w:val="37E8357C9DF641E19FE7B8B15A40E6B1"/>
    <w:rsid w:val="00282776"/>
  </w:style>
  <w:style w:type="paragraph" w:customStyle="1" w:styleId="35CF33B42C5A4B6E80EE898533186189">
    <w:name w:val="35CF33B42C5A4B6E80EE898533186189"/>
    <w:rsid w:val="00282776"/>
  </w:style>
  <w:style w:type="paragraph" w:customStyle="1" w:styleId="266292DD9D004BCDABD65195F63E8C52">
    <w:name w:val="266292DD9D004BCDABD65195F63E8C52"/>
    <w:rsid w:val="00282776"/>
  </w:style>
  <w:style w:type="paragraph" w:customStyle="1" w:styleId="12C834DD446740DB9DD2B256F93BB08C">
    <w:name w:val="12C834DD446740DB9DD2B256F93BB08C"/>
    <w:rsid w:val="00282776"/>
  </w:style>
  <w:style w:type="paragraph" w:customStyle="1" w:styleId="7752F306A6C042EC88EAB0036CC62FA3">
    <w:name w:val="7752F306A6C042EC88EAB0036CC62FA3"/>
    <w:rsid w:val="00282776"/>
  </w:style>
  <w:style w:type="paragraph" w:customStyle="1" w:styleId="B800D6B634394EA495C2708DA1290307">
    <w:name w:val="B800D6B634394EA495C2708DA1290307"/>
    <w:rsid w:val="00282776"/>
  </w:style>
  <w:style w:type="paragraph" w:customStyle="1" w:styleId="ECC9541DA8D14CFB8919CA8D8276A2DA">
    <w:name w:val="ECC9541DA8D14CFB8919CA8D8276A2DA"/>
    <w:rsid w:val="00282776"/>
  </w:style>
  <w:style w:type="paragraph" w:customStyle="1" w:styleId="B03586610E7C4FB5884072CDE66BE4C0">
    <w:name w:val="B03586610E7C4FB5884072CDE66BE4C0"/>
    <w:rsid w:val="00282776"/>
  </w:style>
  <w:style w:type="paragraph" w:customStyle="1" w:styleId="5706D9D7046344F2BE6E4953045433AB">
    <w:name w:val="5706D9D7046344F2BE6E4953045433AB"/>
    <w:rsid w:val="00282776"/>
  </w:style>
  <w:style w:type="paragraph" w:customStyle="1" w:styleId="DEA17F96C6234D97A66FB2C1B1C47F6C">
    <w:name w:val="DEA17F96C6234D97A66FB2C1B1C47F6C"/>
    <w:rsid w:val="00282776"/>
  </w:style>
  <w:style w:type="paragraph" w:customStyle="1" w:styleId="8A2DAB98C420413A8057E92C77F0C0D2">
    <w:name w:val="8A2DAB98C420413A8057E92C77F0C0D2"/>
    <w:rsid w:val="00282776"/>
  </w:style>
  <w:style w:type="paragraph" w:customStyle="1" w:styleId="E777FAD8CD94476690486FB083641099">
    <w:name w:val="E777FAD8CD94476690486FB083641099"/>
    <w:rsid w:val="00282776"/>
  </w:style>
  <w:style w:type="paragraph" w:customStyle="1" w:styleId="D2969C6522594C1FB45EE5D34B308663">
    <w:name w:val="D2969C6522594C1FB45EE5D34B308663"/>
    <w:rsid w:val="00282776"/>
  </w:style>
  <w:style w:type="paragraph" w:customStyle="1" w:styleId="1BE6A1D003B646B78BE346FBD94F930D">
    <w:name w:val="1BE6A1D003B646B78BE346FBD94F930D"/>
    <w:rsid w:val="00282776"/>
  </w:style>
  <w:style w:type="paragraph" w:customStyle="1" w:styleId="BD75138DF9D04FFD9FE74F9AC95F70D0">
    <w:name w:val="BD75138DF9D04FFD9FE74F9AC95F70D0"/>
    <w:rsid w:val="00282776"/>
  </w:style>
  <w:style w:type="paragraph" w:customStyle="1" w:styleId="C9D71CC460CC471A95F1AAF74E2BE414">
    <w:name w:val="C9D71CC460CC471A95F1AAF74E2BE414"/>
    <w:rsid w:val="00282776"/>
  </w:style>
  <w:style w:type="paragraph" w:customStyle="1" w:styleId="3DDD68EAC3B54ADA9791694206FB2878">
    <w:name w:val="3DDD68EAC3B54ADA9791694206FB2878"/>
    <w:rsid w:val="00282776"/>
  </w:style>
  <w:style w:type="paragraph" w:customStyle="1" w:styleId="730B2918547F44DE84B99E7F63B78488">
    <w:name w:val="730B2918547F44DE84B99E7F63B78488"/>
    <w:rsid w:val="00282776"/>
  </w:style>
  <w:style w:type="paragraph" w:customStyle="1" w:styleId="5719929C432C466682D197E4121403BC">
    <w:name w:val="5719929C432C466682D197E4121403BC"/>
    <w:rsid w:val="00282776"/>
  </w:style>
  <w:style w:type="paragraph" w:customStyle="1" w:styleId="E197866D081B4D9D87027590857F3BC8">
    <w:name w:val="E197866D081B4D9D87027590857F3BC8"/>
    <w:rsid w:val="00282776"/>
  </w:style>
  <w:style w:type="paragraph" w:customStyle="1" w:styleId="E81433FAC03F4C688ECAA6B15BA923BF">
    <w:name w:val="E81433FAC03F4C688ECAA6B15BA923BF"/>
    <w:rsid w:val="00282776"/>
  </w:style>
  <w:style w:type="paragraph" w:customStyle="1" w:styleId="10B15B80EB674E79A29F17DCFE779634">
    <w:name w:val="10B15B80EB674E79A29F17DCFE779634"/>
    <w:rsid w:val="00282776"/>
  </w:style>
  <w:style w:type="paragraph" w:customStyle="1" w:styleId="AF826E9D18E6442E9CED3B6658411283">
    <w:name w:val="AF826E9D18E6442E9CED3B6658411283"/>
    <w:rsid w:val="00282776"/>
  </w:style>
  <w:style w:type="paragraph" w:customStyle="1" w:styleId="3E5285A7666A48B7AD0025BBA87B2D51">
    <w:name w:val="3E5285A7666A48B7AD0025BBA87B2D51"/>
    <w:rsid w:val="00282776"/>
  </w:style>
  <w:style w:type="paragraph" w:customStyle="1" w:styleId="932E5EBB4A7F4126AF035FCCD6A32D81">
    <w:name w:val="932E5EBB4A7F4126AF035FCCD6A32D81"/>
    <w:rsid w:val="00282776"/>
  </w:style>
  <w:style w:type="paragraph" w:customStyle="1" w:styleId="8471036A5B5A4C9AB05622941A7B03D4">
    <w:name w:val="8471036A5B5A4C9AB05622941A7B03D4"/>
    <w:rsid w:val="00282776"/>
  </w:style>
  <w:style w:type="paragraph" w:customStyle="1" w:styleId="204D668BEEBE4197AED9EBA49793DA02">
    <w:name w:val="204D668BEEBE4197AED9EBA49793DA02"/>
    <w:rsid w:val="00282776"/>
  </w:style>
  <w:style w:type="paragraph" w:customStyle="1" w:styleId="8031F19D16D1407CB5C6A7F8FBD3CFD9">
    <w:name w:val="8031F19D16D1407CB5C6A7F8FBD3CFD9"/>
    <w:rsid w:val="00282776"/>
  </w:style>
  <w:style w:type="paragraph" w:customStyle="1" w:styleId="C71B6CB0E4C14DAC98461F546E8D83E0">
    <w:name w:val="C71B6CB0E4C14DAC98461F546E8D83E0"/>
    <w:rsid w:val="00282776"/>
  </w:style>
  <w:style w:type="paragraph" w:customStyle="1" w:styleId="92C7B18B720F41639DCCB66390AB1E85">
    <w:name w:val="92C7B18B720F41639DCCB66390AB1E85"/>
    <w:rsid w:val="00282776"/>
  </w:style>
  <w:style w:type="paragraph" w:customStyle="1" w:styleId="BC0C5E24A3164007B35A14BC23641B09">
    <w:name w:val="BC0C5E24A3164007B35A14BC23641B09"/>
    <w:rsid w:val="00282776"/>
  </w:style>
  <w:style w:type="paragraph" w:customStyle="1" w:styleId="56AEC4D813DE43E7AED509CC7DAFBE36">
    <w:name w:val="56AEC4D813DE43E7AED509CC7DAFBE36"/>
    <w:rsid w:val="00282776"/>
  </w:style>
  <w:style w:type="paragraph" w:customStyle="1" w:styleId="F7473A2977144F49AAD88391FAF6375B">
    <w:name w:val="F7473A2977144F49AAD88391FAF6375B"/>
    <w:rsid w:val="00282776"/>
  </w:style>
  <w:style w:type="paragraph" w:customStyle="1" w:styleId="041DC7122B6A4EF79BEA7E489167C98D">
    <w:name w:val="041DC7122B6A4EF79BEA7E489167C98D"/>
    <w:rsid w:val="00282776"/>
  </w:style>
  <w:style w:type="paragraph" w:customStyle="1" w:styleId="393431BE957D4D4AA9F0C3D4B64F2A8D">
    <w:name w:val="393431BE957D4D4AA9F0C3D4B64F2A8D"/>
    <w:rsid w:val="00282776"/>
  </w:style>
  <w:style w:type="paragraph" w:customStyle="1" w:styleId="36B00630F8994B71801A886E3284A465">
    <w:name w:val="36B00630F8994B71801A886E3284A465"/>
    <w:rsid w:val="00282776"/>
  </w:style>
  <w:style w:type="paragraph" w:customStyle="1" w:styleId="6B08CC7B32B048ED9D52B1EE72A546BA">
    <w:name w:val="6B08CC7B32B048ED9D52B1EE72A546BA"/>
    <w:rsid w:val="00282776"/>
  </w:style>
  <w:style w:type="paragraph" w:customStyle="1" w:styleId="7073A25985304F139BECF15C49810261">
    <w:name w:val="7073A25985304F139BECF15C49810261"/>
    <w:rsid w:val="00282776"/>
  </w:style>
  <w:style w:type="paragraph" w:customStyle="1" w:styleId="2C0DA9FEA2D84B978678060D2B415773">
    <w:name w:val="2C0DA9FEA2D84B978678060D2B415773"/>
    <w:rsid w:val="00282776"/>
  </w:style>
  <w:style w:type="paragraph" w:customStyle="1" w:styleId="9E5F59CA689E4CBE90D07846FF7EDD2F">
    <w:name w:val="9E5F59CA689E4CBE90D07846FF7EDD2F"/>
    <w:rsid w:val="00282776"/>
  </w:style>
  <w:style w:type="paragraph" w:customStyle="1" w:styleId="084C396E64D44BA090E3977D5F21611E">
    <w:name w:val="084C396E64D44BA090E3977D5F21611E"/>
    <w:rsid w:val="00282776"/>
  </w:style>
  <w:style w:type="paragraph" w:customStyle="1" w:styleId="5F40FD10639F4602B360E8A48830A14D">
    <w:name w:val="5F40FD10639F4602B360E8A48830A14D"/>
    <w:rsid w:val="00282776"/>
  </w:style>
  <w:style w:type="paragraph" w:customStyle="1" w:styleId="4CECED865A30486FA03F9DC7D382C784">
    <w:name w:val="4CECED865A30486FA03F9DC7D382C784"/>
    <w:rsid w:val="00282776"/>
  </w:style>
  <w:style w:type="paragraph" w:customStyle="1" w:styleId="9D55423FE3974669815E7F252843F53F">
    <w:name w:val="9D55423FE3974669815E7F252843F53F"/>
    <w:rsid w:val="002827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Theme to use">
  <a:themeElements>
    <a:clrScheme name="BUS_Activity Based Cost Tracke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7F5E6"/>
      </a:accent1>
      <a:accent2>
        <a:srgbClr val="333A56"/>
      </a:accent2>
      <a:accent3>
        <a:srgbClr val="52658F"/>
      </a:accent3>
      <a:accent4>
        <a:srgbClr val="E8E8E8"/>
      </a:accent4>
      <a:accent5>
        <a:srgbClr val="000000"/>
      </a:accent5>
      <a:accent6>
        <a:srgbClr val="8A8A8A"/>
      </a:accent6>
      <a:hlink>
        <a:srgbClr val="0096D2"/>
      </a:hlink>
      <a:folHlink>
        <a:srgbClr val="00578B"/>
      </a:folHlink>
    </a:clrScheme>
    <a:fontScheme name="BUS_Activity Based Cost Tracker">
      <a:majorFont>
        <a:latin typeface="Constantia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Dark" id="{D39323B7-B2D6-4C10-818B-A5CD4ACE85BD}" vid="{15FD9199-0511-4D87-8BFB-2FF3F0C5B5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9FBA62-5357-4BF4-878F-AA6C2875B2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44BB4E-F8D6-4359-A92D-F5B48385DD3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0FEA1D3-E954-48BB-81FF-0ECE7E550B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Agreement to receive electronic communication small business</Template>
  <TotalTime>0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2020-08-08T07:17:00Z</dcterms:created>
  <dcterms:modified xsi:type="dcterms:W3CDTF">2020-08-08T09:24:00Z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